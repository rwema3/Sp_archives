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006A" w14:textId="77777777" w:rsidR="00253ACE" w:rsidRPr="00FC17E5" w:rsidRDefault="00253ACE" w:rsidP="00253ACE">
      <w:pPr>
        <w:rPr>
          <w:sz w:val="20"/>
          <w:szCs w:val="20"/>
          <w:lang w:val="en-GB" w:bidi="ar-EG"/>
        </w:rPr>
      </w:pPr>
    </w:p>
    <w:p w14:paraId="7B3BB513" w14:textId="77777777" w:rsidR="00253ACE" w:rsidRPr="00FC17E5" w:rsidRDefault="00253ACE" w:rsidP="00253ACE">
      <w:pPr>
        <w:rPr>
          <w:sz w:val="20"/>
          <w:szCs w:val="20"/>
          <w:lang w:val="en-GB" w:bidi="ar-EG"/>
        </w:rPr>
      </w:pPr>
    </w:p>
    <w:p w14:paraId="3C9EA08D" w14:textId="77777777" w:rsidR="007125AB" w:rsidRPr="00FC17E5" w:rsidRDefault="007125AB" w:rsidP="00253ACE">
      <w:pPr>
        <w:rPr>
          <w:sz w:val="20"/>
          <w:szCs w:val="20"/>
          <w:lang w:val="en-GB" w:bidi="ar-EG"/>
        </w:rPr>
      </w:pPr>
    </w:p>
    <w:p w14:paraId="2C82046F" w14:textId="77777777" w:rsidR="009C4845" w:rsidRPr="00087FD0" w:rsidRDefault="00087FD0" w:rsidP="00C54020">
      <w:pPr>
        <w:jc w:val="center"/>
        <w:rPr>
          <w:b/>
          <w:bCs/>
          <w:color w:val="000000" w:themeColor="text1"/>
          <w:sz w:val="18"/>
          <w:szCs w:val="18"/>
          <w:lang w:val="en-GB" w:bidi="ar-EG"/>
        </w:rPr>
      </w:pPr>
      <w:r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For</w:t>
      </w:r>
      <w:r w:rsidR="009C4845"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 </w:t>
      </w:r>
      <w:r w:rsidR="008A5C88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interns/volunteers</w:t>
      </w:r>
      <w:r w:rsidR="009C4845"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 </w:t>
      </w:r>
      <w:r w:rsidR="00B92C35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up </w:t>
      </w:r>
      <w:r w:rsidR="008A5C88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90 days</w:t>
      </w:r>
      <w:r w:rsidR="00B92C35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 xml:space="preserve"> applying </w:t>
      </w:r>
      <w:r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to a Swiss Embassy/</w:t>
      </w:r>
      <w:r w:rsidR="009C4845" w:rsidRPr="00087FD0">
        <w:rPr>
          <w:rFonts w:ascii="Arial" w:hAnsi="Arial" w:cs="Arial"/>
          <w:b/>
          <w:bCs/>
          <w:color w:val="000000" w:themeColor="text1"/>
          <w:sz w:val="18"/>
          <w:szCs w:val="18"/>
          <w:highlight w:val="cyan"/>
        </w:rPr>
        <w:t>Consulate</w:t>
      </w:r>
    </w:p>
    <w:p w14:paraId="12F0ED8B" w14:textId="77777777" w:rsidR="007125AB" w:rsidRPr="00FC17E5" w:rsidRDefault="007125AB" w:rsidP="00253ACE">
      <w:pPr>
        <w:rPr>
          <w:sz w:val="20"/>
          <w:szCs w:val="20"/>
          <w:lang w:val="en-GB" w:bidi="ar-EG"/>
        </w:rPr>
      </w:pPr>
    </w:p>
    <w:p w14:paraId="3FD5B175" w14:textId="77777777" w:rsidR="00225AD0" w:rsidRPr="00FC17E5" w:rsidRDefault="00225AD0" w:rsidP="00253ACE">
      <w:pPr>
        <w:rPr>
          <w:sz w:val="20"/>
          <w:szCs w:val="20"/>
          <w:lang w:val="en-GB" w:bidi="ar-EG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3831"/>
      </w:tblGrid>
      <w:tr w:rsidR="00A5788D" w:rsidRPr="00821D01" w14:paraId="54E4F924" w14:textId="77777777" w:rsidTr="00F959FD">
        <w:trPr>
          <w:trHeight w:val="2981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405A5AE" w14:textId="000C4DF8" w:rsidR="00A5788D" w:rsidRPr="00821D01" w:rsidRDefault="00A448FA" w:rsidP="004F7A37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>Tel. direct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r w:rsidR="00A5788D" w:rsidRPr="00821D01">
              <w:rPr>
                <w:sz w:val="18"/>
                <w:szCs w:val="18"/>
                <w:lang w:val="en-GB"/>
              </w:rPr>
              <w:tab/>
              <w:t>+41 22 791</w:t>
            </w:r>
            <w:r w:rsidR="00D11877">
              <w:rPr>
                <w:sz w:val="18"/>
                <w:szCs w:val="18"/>
                <w:lang w:val="en-GB"/>
              </w:rPr>
              <w:t xml:space="preserve"> </w:t>
            </w:r>
            <w:r w:rsidR="00AD2B7B">
              <w:rPr>
                <w:sz w:val="18"/>
                <w:szCs w:val="18"/>
                <w:lang w:val="en-GB"/>
              </w:rPr>
              <w:t>5</w:t>
            </w:r>
            <w:r w:rsidR="00D11877">
              <w:rPr>
                <w:sz w:val="18"/>
                <w:szCs w:val="18"/>
                <w:lang w:val="en-GB"/>
              </w:rPr>
              <w:t>8</w:t>
            </w:r>
            <w:r w:rsidR="00AD2B7B">
              <w:rPr>
                <w:sz w:val="18"/>
                <w:szCs w:val="18"/>
                <w:lang w:val="en-GB"/>
              </w:rPr>
              <w:t>7</w:t>
            </w:r>
            <w:r w:rsidR="00D11877">
              <w:rPr>
                <w:sz w:val="18"/>
                <w:szCs w:val="18"/>
                <w:lang w:val="en-GB"/>
              </w:rPr>
              <w:t>1</w:t>
            </w:r>
          </w:p>
          <w:p w14:paraId="67B1C552" w14:textId="77777777" w:rsidR="00A5788D" w:rsidRPr="00821D01" w:rsidRDefault="00A448FA" w:rsidP="004F7A37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>Fax direct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r w:rsidR="00A5788D" w:rsidRPr="00821D01">
              <w:rPr>
                <w:sz w:val="18"/>
                <w:szCs w:val="18"/>
                <w:lang w:val="en-GB"/>
              </w:rPr>
              <w:tab/>
              <w:t xml:space="preserve">+41 22 791 </w:t>
            </w:r>
          </w:p>
          <w:p w14:paraId="29EBD513" w14:textId="77777777" w:rsidR="00FA7B52" w:rsidRPr="00331234" w:rsidRDefault="00A448FA" w:rsidP="00D11877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>E-mail</w:t>
            </w:r>
            <w:r w:rsidR="00A5788D" w:rsidRPr="00821D01">
              <w:rPr>
                <w:sz w:val="18"/>
                <w:szCs w:val="18"/>
                <w:lang w:val="en-GB"/>
              </w:rPr>
              <w:t xml:space="preserve"> :</w:t>
            </w:r>
            <w:bookmarkStart w:id="0" w:name="email"/>
            <w:r w:rsidR="00A5788D" w:rsidRPr="00821D01">
              <w:rPr>
                <w:sz w:val="18"/>
                <w:szCs w:val="18"/>
                <w:lang w:val="en-GB"/>
              </w:rPr>
              <w:tab/>
            </w:r>
            <w:r w:rsidR="00D11877">
              <w:rPr>
                <w:sz w:val="18"/>
                <w:szCs w:val="18"/>
                <w:lang w:val="en-GB"/>
              </w:rPr>
              <w:t>v</w:t>
            </w:r>
            <w:r w:rsidR="00BE716A">
              <w:rPr>
                <w:sz w:val="18"/>
                <w:szCs w:val="18"/>
                <w:lang w:val="en-GB"/>
              </w:rPr>
              <w:t>illanuevap</w:t>
            </w:r>
            <w:r w:rsidR="00FA7B52" w:rsidRPr="00331234">
              <w:rPr>
                <w:sz w:val="18"/>
                <w:szCs w:val="18"/>
                <w:lang w:val="en-GB"/>
              </w:rPr>
              <w:t>@who.int</w:t>
            </w:r>
          </w:p>
          <w:bookmarkEnd w:id="0"/>
          <w:p w14:paraId="5759FE29" w14:textId="77777777" w:rsidR="00A5788D" w:rsidRPr="00821D01" w:rsidRDefault="00A5788D" w:rsidP="00821D01">
            <w:pPr>
              <w:tabs>
                <w:tab w:val="left" w:pos="1276"/>
              </w:tabs>
              <w:rPr>
                <w:sz w:val="18"/>
                <w:szCs w:val="18"/>
                <w:lang w:val="en-GB"/>
              </w:rPr>
            </w:pPr>
          </w:p>
          <w:p w14:paraId="327856F1" w14:textId="692320CD" w:rsidR="00A5788D" w:rsidRPr="00821D01" w:rsidRDefault="00A448FA" w:rsidP="007B55B8">
            <w:pPr>
              <w:tabs>
                <w:tab w:val="left" w:pos="1276"/>
              </w:tabs>
              <w:spacing w:line="24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z w:val="18"/>
                <w:szCs w:val="18"/>
                <w:lang w:val="en-GB"/>
              </w:rPr>
              <w:t xml:space="preserve">In reply please </w:t>
            </w:r>
            <w:r w:rsidRPr="00821D01">
              <w:rPr>
                <w:sz w:val="18"/>
                <w:szCs w:val="18"/>
                <w:lang w:val="en-GB"/>
              </w:rPr>
              <w:br/>
              <w:t>refer to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bookmarkStart w:id="1" w:name="reply"/>
            <w:r w:rsidR="009A438E">
              <w:rPr>
                <w:sz w:val="18"/>
                <w:szCs w:val="18"/>
                <w:lang w:val="en-GB"/>
              </w:rPr>
              <w:t xml:space="preserve"> </w:t>
            </w:r>
            <w:sdt>
              <w:sdtPr>
                <w:rPr>
                  <w:sz w:val="18"/>
                  <w:szCs w:val="18"/>
                  <w:lang w:val="en-GB"/>
                </w:rPr>
                <w:id w:val="828943043"/>
                <w:lock w:val="sdtLocked"/>
                <w:placeholder>
                  <w:docPart w:val="6F8A5EADEA8B4E0BB275B45B39E9C524"/>
                </w:placeholder>
                <w:text/>
              </w:sdtPr>
              <w:sdtContent>
                <w:r w:rsidR="00C971D3" w:rsidRPr="00C971D3">
                  <w:rPr>
                    <w:sz w:val="18"/>
                    <w:szCs w:val="18"/>
                    <w:lang w:val="en-GB"/>
                  </w:rPr>
                  <w:t>HQ/DGC Office of the Chef de Cabinet DGO Richard Emil Freeman</w:t>
                </w:r>
              </w:sdtContent>
            </w:sdt>
            <w:r w:rsidR="00A5788D" w:rsidRPr="00821D01">
              <w:rPr>
                <w:sz w:val="18"/>
                <w:szCs w:val="18"/>
                <w:lang w:val="en-GB"/>
              </w:rPr>
              <w:tab/>
            </w:r>
            <w:bookmarkEnd w:id="1"/>
          </w:p>
          <w:p w14:paraId="4DAC328B" w14:textId="77777777" w:rsidR="00A5788D" w:rsidRPr="00821D01" w:rsidRDefault="00A5788D" w:rsidP="00821D01">
            <w:pPr>
              <w:tabs>
                <w:tab w:val="left" w:pos="1276"/>
              </w:tabs>
              <w:spacing w:line="240" w:lineRule="exact"/>
              <w:rPr>
                <w:sz w:val="18"/>
                <w:szCs w:val="18"/>
                <w:lang w:val="en-GB"/>
              </w:rPr>
            </w:pPr>
          </w:p>
          <w:p w14:paraId="621BD3EA" w14:textId="6BBED3EF" w:rsidR="00A5788D" w:rsidRPr="00821D01" w:rsidRDefault="00A448FA" w:rsidP="009C4845">
            <w:pPr>
              <w:tabs>
                <w:tab w:val="left" w:pos="1276"/>
              </w:tabs>
              <w:spacing w:line="240" w:lineRule="exact"/>
              <w:rPr>
                <w:sz w:val="18"/>
                <w:szCs w:val="18"/>
                <w:lang w:val="en-GB"/>
              </w:rPr>
            </w:pPr>
            <w:r w:rsidRPr="00821D01">
              <w:rPr>
                <w:spacing w:val="-4"/>
                <w:sz w:val="18"/>
                <w:szCs w:val="18"/>
                <w:lang w:val="en-GB"/>
              </w:rPr>
              <w:t>Your reference</w:t>
            </w:r>
            <w:r w:rsidR="00A5788D" w:rsidRPr="00821D01">
              <w:rPr>
                <w:sz w:val="18"/>
                <w:szCs w:val="18"/>
                <w:lang w:val="en-GB"/>
              </w:rPr>
              <w:t>:</w:t>
            </w:r>
            <w:r w:rsidR="00540C3A">
              <w:rPr>
                <w:sz w:val="18"/>
                <w:szCs w:val="18"/>
                <w:lang w:val="en-GB"/>
              </w:rPr>
              <w:t xml:space="preserve"> </w:t>
            </w:r>
            <w:r w:rsidR="00540C3A" w:rsidRPr="00540C3A">
              <w:rPr>
                <w:sz w:val="18"/>
                <w:szCs w:val="18"/>
                <w:lang w:val="en-GB"/>
              </w:rPr>
              <w:t>2401944</w:t>
            </w:r>
          </w:p>
          <w:p w14:paraId="609D948B" w14:textId="77777777" w:rsidR="00A5788D" w:rsidRPr="00821D01" w:rsidRDefault="00A5788D" w:rsidP="00253ACE">
            <w:pPr>
              <w:rPr>
                <w:sz w:val="20"/>
                <w:szCs w:val="20"/>
                <w:lang w:val="en-GB" w:bidi="ar-EG"/>
              </w:rPr>
            </w:pPr>
          </w:p>
        </w:tc>
        <w:bookmarkStart w:id="2" w:name="address"/>
        <w:tc>
          <w:tcPr>
            <w:tcW w:w="3831" w:type="dxa"/>
            <w:tcBorders>
              <w:top w:val="nil"/>
              <w:left w:val="nil"/>
              <w:bottom w:val="nil"/>
              <w:right w:val="nil"/>
            </w:tcBorders>
          </w:tcPr>
          <w:p w14:paraId="18587EDA" w14:textId="5D0A9054" w:rsidR="00F959FD" w:rsidRDefault="00000000" w:rsidP="00F959FD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Embassy/Consulate"/>
                <w:tag w:val="Embassy/Consulate"/>
                <w:id w:val="1527289901"/>
                <w:lock w:val="sdtLocked"/>
                <w:placeholder>
                  <w:docPart w:val="E4CFACDFA7124C7CA45CE8DB39DB770F"/>
                </w:placeholder>
                <w:dropDownList>
                  <w:listItem w:value="Choose an item."/>
                  <w:listItem w:displayText="Embassy of Switzerland" w:value="Embassy of Switzerland"/>
                  <w:listItem w:displayText="Consulate General of Switzerland" w:value="Consulate General of Switzerland"/>
                </w:dropDownList>
              </w:sdtPr>
              <w:sdtContent>
                <w:r w:rsidR="00E971F5">
                  <w:rPr>
                    <w:lang w:val="en-GB"/>
                  </w:rPr>
                  <w:t>Consulate General of Switzerland</w:t>
                </w:r>
              </w:sdtContent>
            </w:sdt>
          </w:p>
          <w:bookmarkEnd w:id="2"/>
          <w:p w14:paraId="66B39AF0" w14:textId="77777777" w:rsidR="00E971F5" w:rsidRPr="00E971F5" w:rsidRDefault="00E971F5" w:rsidP="00E971F5">
            <w:pPr>
              <w:tabs>
                <w:tab w:val="right" w:pos="3615"/>
              </w:tabs>
              <w:rPr>
                <w:lang w:val="en-GB"/>
              </w:rPr>
            </w:pPr>
            <w:r w:rsidRPr="00E971F5">
              <w:rPr>
                <w:lang w:val="en-GB"/>
              </w:rPr>
              <w:t>Bureau de la coopération suisse DDC et Agence consulaire</w:t>
            </w:r>
          </w:p>
          <w:p w14:paraId="134BE3FF" w14:textId="77777777" w:rsidR="00E971F5" w:rsidRPr="00E971F5" w:rsidRDefault="00E971F5" w:rsidP="00E971F5">
            <w:pPr>
              <w:tabs>
                <w:tab w:val="right" w:pos="3615"/>
              </w:tabs>
              <w:rPr>
                <w:lang w:val="en-GB"/>
              </w:rPr>
            </w:pPr>
            <w:r w:rsidRPr="00E971F5">
              <w:rPr>
                <w:lang w:val="en-GB"/>
              </w:rPr>
              <w:t>B.P. 597</w:t>
            </w:r>
          </w:p>
          <w:p w14:paraId="61767C4F" w14:textId="77777777" w:rsidR="00E971F5" w:rsidRPr="00E971F5" w:rsidRDefault="00E971F5" w:rsidP="00E971F5">
            <w:pPr>
              <w:tabs>
                <w:tab w:val="right" w:pos="3615"/>
              </w:tabs>
              <w:rPr>
                <w:lang w:val="en-GB"/>
              </w:rPr>
            </w:pPr>
            <w:r w:rsidRPr="00E971F5">
              <w:rPr>
                <w:lang w:val="en-GB"/>
              </w:rPr>
              <w:t>Kigali</w:t>
            </w:r>
          </w:p>
          <w:p w14:paraId="2BC8E424" w14:textId="198BD844" w:rsidR="00A5788D" w:rsidRPr="00821D01" w:rsidRDefault="00E971F5" w:rsidP="00E971F5">
            <w:pPr>
              <w:tabs>
                <w:tab w:val="right" w:pos="3615"/>
              </w:tabs>
              <w:rPr>
                <w:sz w:val="20"/>
                <w:szCs w:val="20"/>
                <w:lang w:val="en-GB" w:bidi="ar-EG"/>
              </w:rPr>
            </w:pPr>
            <w:r w:rsidRPr="00E971F5">
              <w:rPr>
                <w:lang w:val="en-GB"/>
              </w:rPr>
              <w:t>Rwanda</w:t>
            </w:r>
            <w:r w:rsidR="00F959FD">
              <w:rPr>
                <w:lang w:val="en-GB"/>
              </w:rPr>
              <w:tab/>
            </w:r>
          </w:p>
        </w:tc>
      </w:tr>
      <w:tr w:rsidR="00225AD0" w:rsidRPr="00821D01" w14:paraId="22936C84" w14:textId="77777777" w:rsidTr="00F959FD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F36BF87" w14:textId="77777777" w:rsidR="00225AD0" w:rsidRPr="00821D01" w:rsidRDefault="00225AD0" w:rsidP="00821D01">
            <w:pPr>
              <w:tabs>
                <w:tab w:val="left" w:pos="1276"/>
              </w:tabs>
              <w:spacing w:line="220" w:lineRule="exact"/>
              <w:rPr>
                <w:sz w:val="18"/>
                <w:szCs w:val="18"/>
                <w:lang w:val="en-GB"/>
              </w:rPr>
            </w:pPr>
          </w:p>
        </w:tc>
        <w:sdt>
          <w:sdtPr>
            <w:rPr>
              <w:lang w:val="en-GB"/>
            </w:rPr>
            <w:id w:val="1956052593"/>
            <w:lock w:val="sdtLocked"/>
            <w:placeholder>
              <w:docPart w:val="3B415931481D43AE8562E5AA5F5E4553"/>
            </w:placeholder>
            <w:date w:fullDate="2024-03-25T00:00:00Z">
              <w:dateFormat w:val="dd MMMM 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383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5E9C00" w14:textId="4D7882C5" w:rsidR="00225AD0" w:rsidRPr="00985A5F" w:rsidRDefault="00E971F5" w:rsidP="00821D01">
                <w:pPr>
                  <w:tabs>
                    <w:tab w:val="left" w:pos="5669"/>
                  </w:tabs>
                  <w:spacing w:line="280" w:lineRule="exact"/>
                  <w:ind w:right="-285"/>
                  <w:rPr>
                    <w:lang w:val="en-GB"/>
                  </w:rPr>
                </w:pPr>
                <w:r>
                  <w:rPr>
                    <w:lang w:val="en-GB"/>
                  </w:rPr>
                  <w:t>25 March 2024</w:t>
                </w:r>
              </w:p>
            </w:tc>
          </w:sdtContent>
        </w:sdt>
      </w:tr>
    </w:tbl>
    <w:p w14:paraId="0CB6C67E" w14:textId="77777777" w:rsidR="00225AD0" w:rsidRPr="00FC17E5" w:rsidRDefault="00225AD0" w:rsidP="00253ACE">
      <w:pPr>
        <w:rPr>
          <w:lang w:val="en-GB"/>
        </w:rPr>
      </w:pPr>
    </w:p>
    <w:p w14:paraId="5AE98EA3" w14:textId="77777777" w:rsidR="00225AD0" w:rsidRPr="00FC17E5" w:rsidRDefault="00225AD0" w:rsidP="00253ACE">
      <w:pPr>
        <w:rPr>
          <w:lang w:val="en-GB"/>
        </w:rPr>
      </w:pPr>
    </w:p>
    <w:p w14:paraId="4D11EC44" w14:textId="77777777" w:rsidR="00253ACE" w:rsidRPr="00FC17E5" w:rsidRDefault="00253ACE" w:rsidP="00253ACE">
      <w:pPr>
        <w:rPr>
          <w:sz w:val="20"/>
          <w:szCs w:val="20"/>
          <w:lang w:val="en-GB" w:bidi="ar-EG"/>
        </w:rPr>
      </w:pPr>
    </w:p>
    <w:p w14:paraId="43A1B981" w14:textId="77777777" w:rsidR="00225AD0" w:rsidRPr="00FC17E5" w:rsidRDefault="00225AD0" w:rsidP="00225AD0">
      <w:pPr>
        <w:tabs>
          <w:tab w:val="left" w:pos="5669"/>
        </w:tabs>
        <w:spacing w:line="280" w:lineRule="exact"/>
        <w:ind w:right="-285"/>
        <w:rPr>
          <w:sz w:val="20"/>
          <w:szCs w:val="20"/>
          <w:lang w:val="en-GB" w:bidi="ar-EG"/>
        </w:rPr>
      </w:pPr>
      <w:bookmarkStart w:id="3" w:name="sujet"/>
    </w:p>
    <w:p w14:paraId="2E566AAC" w14:textId="77777777" w:rsidR="000441F4" w:rsidRPr="00FC17E5" w:rsidRDefault="00FA7B52" w:rsidP="00225AD0">
      <w:pPr>
        <w:tabs>
          <w:tab w:val="left" w:pos="5669"/>
        </w:tabs>
        <w:spacing w:line="280" w:lineRule="exact"/>
        <w:ind w:right="-285"/>
        <w:rPr>
          <w:lang w:val="en-GB"/>
        </w:rPr>
        <w:sectPr w:rsidR="000441F4" w:rsidRPr="00FC17E5" w:rsidSect="00FB7B22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567" w:right="1134" w:bottom="567" w:left="1418" w:header="340" w:footer="454" w:gutter="0"/>
          <w:cols w:space="708"/>
          <w:titlePg/>
          <w:rtlGutter/>
          <w:docGrid w:linePitch="360"/>
        </w:sect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1" layoutInCell="1" allowOverlap="1" wp14:anchorId="51C46C68" wp14:editId="777FB0DD">
                <wp:simplePos x="0" y="0"/>
                <wp:positionH relativeFrom="page">
                  <wp:posOffset>7261860</wp:posOffset>
                </wp:positionH>
                <wp:positionV relativeFrom="page">
                  <wp:posOffset>3564254</wp:posOffset>
                </wp:positionV>
                <wp:extent cx="143510" cy="0"/>
                <wp:effectExtent l="0" t="0" r="27940" b="19050"/>
                <wp:wrapNone/>
                <wp:docPr id="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51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4981B7" id="Line 3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71.8pt,280.65pt" to="583.1pt,2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" strokeweight=".25pt">
                <w10:wrap anchorx="page" anchory="page"/>
                <w10:anchorlock/>
              </v:line>
            </w:pict>
          </mc:Fallback>
        </mc:AlternateContent>
      </w:r>
      <w:bookmarkEnd w:id="3"/>
    </w:p>
    <w:p w14:paraId="44471609" w14:textId="42D79458" w:rsidR="00D11877" w:rsidRDefault="00D11877" w:rsidP="00D9453C">
      <w:pPr>
        <w:ind w:right="-1" w:firstLine="720"/>
        <w:jc w:val="both"/>
        <w:rPr>
          <w:lang w:val="en-GB"/>
        </w:rPr>
      </w:pPr>
      <w:r>
        <w:rPr>
          <w:lang w:val="en-GB"/>
        </w:rPr>
        <w:t xml:space="preserve">The World Health Organization in Geneva presents its compliments to the </w:t>
      </w:r>
      <w:sdt>
        <w:sdtPr>
          <w:rPr>
            <w:lang w:val="en-GB"/>
          </w:rPr>
          <w:alias w:val="Embassy/Consulate"/>
          <w:tag w:val="Embassy/Consulate"/>
          <w:id w:val="-930806638"/>
          <w:lock w:val="sdtLocked"/>
          <w:placeholder>
            <w:docPart w:val="AD92CD962E034F98A10CF1C9F03AD93A"/>
          </w:placeholder>
          <w:dropDownList>
            <w:listItem w:value="Choose an item."/>
            <w:listItem w:displayText="Embassy of Switzerland" w:value="Embassy of Switzerland"/>
            <w:listItem w:displayText="Consulate General of Switerland" w:value="Consulate General of Switerland"/>
          </w:dropDownList>
        </w:sdtPr>
        <w:sdtContent>
          <w:r w:rsidR="00E971F5">
            <w:rPr>
              <w:lang w:val="en-GB"/>
            </w:rPr>
            <w:t>Consulate General of Switerland</w:t>
          </w:r>
        </w:sdtContent>
      </w:sdt>
      <w:r>
        <w:rPr>
          <w:lang w:val="en-GB"/>
        </w:rPr>
        <w:t xml:space="preserve"> </w:t>
      </w:r>
      <w:r w:rsidR="004F3578">
        <w:rPr>
          <w:lang w:val="en-GB"/>
        </w:rPr>
        <w:t xml:space="preserve">in </w:t>
      </w:r>
      <w:sdt>
        <w:sdtPr>
          <w:rPr>
            <w:lang w:val="en-GB"/>
          </w:rPr>
          <w:id w:val="1316303038"/>
          <w:lock w:val="sdtLocked"/>
          <w:placeholder>
            <w:docPart w:val="AE3FD7D256084BE5B7C8685E0EAFA903"/>
          </w:placeholder>
          <w:text/>
        </w:sdtPr>
        <w:sdtContent>
          <w:r w:rsidR="00E971F5">
            <w:rPr>
              <w:lang w:val="en-GB"/>
            </w:rPr>
            <w:t>Rwanda</w:t>
          </w:r>
        </w:sdtContent>
      </w:sdt>
      <w:r w:rsidR="004F3578">
        <w:rPr>
          <w:lang w:val="en-GB"/>
        </w:rPr>
        <w:t xml:space="preserve"> </w:t>
      </w:r>
      <w:r w:rsidRPr="004F3578">
        <w:rPr>
          <w:lang w:val="en-GB"/>
        </w:rPr>
        <w:t>and</w:t>
      </w:r>
      <w:r>
        <w:rPr>
          <w:lang w:val="en-GB"/>
        </w:rPr>
        <w:t xml:space="preserve"> has the honour to inform them that</w:t>
      </w:r>
      <w:r w:rsidR="001B6A45">
        <w:rPr>
          <w:lang w:val="en-GB"/>
        </w:rPr>
        <w:t xml:space="preserve"> </w:t>
      </w:r>
      <w:sdt>
        <w:sdtPr>
          <w:rPr>
            <w:lang w:val="en-GB"/>
          </w:rPr>
          <w:alias w:val="Mr/Ms"/>
          <w:tag w:val="Mr/Ms"/>
          <w:id w:val="-1729603885"/>
          <w:lock w:val="sdtLocked"/>
          <w:placeholder>
            <w:docPart w:val="D9605EFD5A1046BF87A6B59B8F60FA12"/>
          </w:placeholder>
          <w:dropDownList>
            <w:listItem w:value="Choose an item."/>
            <w:listItem w:displayText="Mr" w:value="Mr"/>
            <w:listItem w:displayText="Ms" w:value="Ms"/>
          </w:dropDownList>
        </w:sdtPr>
        <w:sdtContent>
          <w:r w:rsidR="003D5DDD">
            <w:rPr>
              <w:lang w:val="en-GB"/>
            </w:rPr>
            <w:t>Mr</w:t>
          </w:r>
        </w:sdtContent>
      </w:sdt>
      <w:r>
        <w:rPr>
          <w:lang w:val="en-GB"/>
        </w:rPr>
        <w:t xml:space="preserve"> </w:t>
      </w:r>
      <w:sdt>
        <w:sdtPr>
          <w:rPr>
            <w:lang w:val="en-GB"/>
          </w:rPr>
          <w:id w:val="1323935036"/>
          <w:lock w:val="sdtLocked"/>
          <w:placeholder>
            <w:docPart w:val="3657C67D86E1472CAAA23708F0136E04"/>
          </w:placeholder>
          <w:text/>
        </w:sdtPr>
        <w:sdtContent>
          <w:r w:rsidR="003D044A">
            <w:rPr>
              <w:lang w:val="en-GB"/>
            </w:rPr>
            <w:t>Bagirishya Rwema Dominique</w:t>
          </w:r>
        </w:sdtContent>
      </w:sdt>
      <w:r>
        <w:rPr>
          <w:lang w:val="en-GB"/>
        </w:rPr>
        <w:t>,</w:t>
      </w:r>
      <w:r w:rsidR="00830C17">
        <w:rPr>
          <w:lang w:val="en-GB"/>
        </w:rPr>
        <w:t xml:space="preserve"> </w:t>
      </w:r>
      <w:r w:rsidR="00651621">
        <w:rPr>
          <w:lang w:val="en-GB"/>
        </w:rPr>
        <w:t>a student of</w:t>
      </w:r>
      <w:r w:rsidR="00BD0C22">
        <w:rPr>
          <w:lang w:val="en-GB"/>
        </w:rPr>
        <w:t xml:space="preserve"> </w:t>
      </w:r>
      <w:r w:rsidR="003D5DDD">
        <w:rPr>
          <w:lang w:val="en-GB"/>
        </w:rPr>
        <w:t>Carnegie Mellon University - Africa</w:t>
      </w:r>
      <w:r w:rsidR="006D573B">
        <w:rPr>
          <w:lang w:val="en-GB"/>
        </w:rPr>
        <w:t>,</w:t>
      </w:r>
      <w:r w:rsidR="007B55B8">
        <w:rPr>
          <w:lang w:val="en-GB"/>
        </w:rPr>
        <w:t xml:space="preserve"> currently residing in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1928378533"/>
          <w:lock w:val="sdtLocked"/>
          <w:placeholder>
            <w:docPart w:val="26050713289548E8A8DD5A762D93C64A"/>
          </w:placeholder>
          <w:text/>
        </w:sdtPr>
        <w:sdtContent>
          <w:r w:rsidR="003D5DDD">
            <w:rPr>
              <w:lang w:val="en-GB"/>
            </w:rPr>
            <w:t>Kigali</w:t>
          </w:r>
        </w:sdtContent>
      </w:sdt>
      <w:r w:rsidR="001B6A45">
        <w:rPr>
          <w:lang w:val="en-GB"/>
        </w:rPr>
        <w:t xml:space="preserve">, </w:t>
      </w:r>
      <w:sdt>
        <w:sdtPr>
          <w:rPr>
            <w:lang w:val="en-GB"/>
          </w:rPr>
          <w:id w:val="914352587"/>
          <w:lock w:val="sdtLocked"/>
          <w:placeholder>
            <w:docPart w:val="DC93B5BD57684A03B32A64C7A273F909"/>
          </w:placeholder>
          <w:text/>
        </w:sdtPr>
        <w:sdtContent>
          <w:r w:rsidR="003D5DDD">
            <w:rPr>
              <w:lang w:val="en-GB"/>
            </w:rPr>
            <w:t>Rwanda</w:t>
          </w:r>
        </w:sdtContent>
      </w:sdt>
      <w:r>
        <w:rPr>
          <w:lang w:val="en-GB"/>
        </w:rPr>
        <w:t xml:space="preserve">, has been </w:t>
      </w:r>
      <w:r w:rsidR="00830C17">
        <w:rPr>
          <w:lang w:val="en-GB"/>
        </w:rPr>
        <w:t xml:space="preserve">selected for </w:t>
      </w:r>
      <w:sdt>
        <w:sdtPr>
          <w:rPr>
            <w:lang w:val="en-GB"/>
          </w:rPr>
          <w:alias w:val="internship/volunteer"/>
          <w:tag w:val="internship/volunteer"/>
          <w:id w:val="153731835"/>
          <w:lock w:val="sdtLocked"/>
          <w:placeholder>
            <w:docPart w:val="3896ED11145A4B159EEA8F06F3365E17"/>
          </w:placeholder>
          <w:dropDownList>
            <w:listItem w:value="Choose an item."/>
            <w:listItem w:displayText="an internship" w:value="an internship"/>
            <w:listItem w:displayText="a volunteer" w:value="a volunteer"/>
          </w:dropDownList>
        </w:sdtPr>
        <w:sdtContent>
          <w:r w:rsidR="003D5DDD">
            <w:rPr>
              <w:lang w:val="en-GB"/>
            </w:rPr>
            <w:t>an internship</w:t>
          </w:r>
        </w:sdtContent>
      </w:sdt>
      <w:r w:rsidR="006D573B">
        <w:rPr>
          <w:lang w:val="en-GB"/>
        </w:rPr>
        <w:t xml:space="preserve"> </w:t>
      </w:r>
      <w:r w:rsidR="00830C17">
        <w:rPr>
          <w:lang w:val="en-GB"/>
        </w:rPr>
        <w:t xml:space="preserve">assignment with </w:t>
      </w:r>
      <w:sdt>
        <w:sdtPr>
          <w:rPr>
            <w:lang w:val="en-GB"/>
          </w:rPr>
          <w:alias w:val="WHO/UNAIDS/ICC"/>
          <w:tag w:val="WHO/UNAIDS/ICC"/>
          <w:id w:val="1246844599"/>
          <w:lock w:val="sdtLocked"/>
          <w:placeholder>
            <w:docPart w:val="44A13F9C07F747ADAD3500B3383404B4"/>
          </w:placeholder>
          <w:dropDownList>
            <w:listItem w:value="Choose an item."/>
            <w:listItem w:displayText="the World Health Organization" w:value="the World Health Organization"/>
            <w:listItem w:displayText="the joint United Nations Programme on HIV/AIDS, administered by the World Health Organization" w:value="the joint United Nations Programme on HIV/AIDS, administered by the World Health Organization"/>
            <w:listItem w:displayText="the International Comupting Centre (ICC), adminstered by the World Health Organization" w:value="the International Comupting Centre (ICC), adminstered by the World Health Organization"/>
          </w:dropDownList>
        </w:sdtPr>
        <w:sdtContent>
          <w:r w:rsidR="003D5DDD">
            <w:rPr>
              <w:lang w:val="en-GB"/>
            </w:rPr>
            <w:t>the World Health Organization</w:t>
          </w:r>
        </w:sdtContent>
      </w:sdt>
      <w:r w:rsidR="00830C17">
        <w:rPr>
          <w:lang w:val="en-GB"/>
        </w:rPr>
        <w:t xml:space="preserve"> in Geneva, Switzerland from</w:t>
      </w:r>
      <w:r>
        <w:rPr>
          <w:lang w:val="en-GB"/>
        </w:rPr>
        <w:t xml:space="preserve"> </w:t>
      </w:r>
      <w:sdt>
        <w:sdtPr>
          <w:rPr>
            <w:lang w:val="en-GB"/>
          </w:rPr>
          <w:id w:val="1109780048"/>
          <w:lock w:val="sdtLocked"/>
          <w:placeholder>
            <w:docPart w:val="2407AA4A350C44BE8B91814F583A0CCD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104D62">
            <w:rPr>
              <w:lang w:val="en-GB"/>
            </w:rPr>
            <w:t>0</w:t>
          </w:r>
          <w:r w:rsidR="001E206A">
            <w:rPr>
              <w:lang w:val="en-GB"/>
            </w:rPr>
            <w:t>8</w:t>
          </w:r>
          <w:r w:rsidR="00104D62">
            <w:rPr>
              <w:lang w:val="en-GB"/>
            </w:rPr>
            <w:t xml:space="preserve"> May 2024</w:t>
          </w:r>
        </w:sdtContent>
      </w:sdt>
      <w:r>
        <w:rPr>
          <w:i/>
          <w:iCs/>
          <w:color w:val="0000FF"/>
          <w:lang w:val="en-GB"/>
        </w:rPr>
        <w:t xml:space="preserve"> </w:t>
      </w:r>
      <w:r>
        <w:rPr>
          <w:lang w:val="en-GB"/>
        </w:rPr>
        <w:t xml:space="preserve">to </w:t>
      </w:r>
      <w:sdt>
        <w:sdtPr>
          <w:rPr>
            <w:lang w:val="en-GB"/>
          </w:rPr>
          <w:id w:val="-1780860034"/>
          <w:lock w:val="sdtLocked"/>
          <w:placeholder>
            <w:docPart w:val="83B8E6421BD84D19AF5F4728A18D8EDE"/>
          </w:placeholder>
          <w:date w:fullDate="2024-08-30T00:00:00Z"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>30 August 2024</w:t>
          </w:r>
        </w:sdtContent>
      </w:sdt>
      <w:r>
        <w:rPr>
          <w:i/>
          <w:iCs/>
          <w:color w:val="0000FF"/>
          <w:lang w:val="en-GB"/>
        </w:rPr>
        <w:t>.</w:t>
      </w:r>
    </w:p>
    <w:p w14:paraId="76253108" w14:textId="77777777" w:rsidR="00D11877" w:rsidRDefault="00D11877" w:rsidP="00D11877">
      <w:pPr>
        <w:ind w:right="-1" w:firstLine="720"/>
        <w:jc w:val="both"/>
        <w:rPr>
          <w:lang w:val="en-GB"/>
        </w:rPr>
      </w:pPr>
    </w:p>
    <w:p w14:paraId="0BD6F0FA" w14:textId="5E9A84B7" w:rsidR="00D11877" w:rsidRDefault="00000000" w:rsidP="00C12EC6">
      <w:pPr>
        <w:ind w:right="-1" w:firstLine="720"/>
        <w:jc w:val="both"/>
        <w:rPr>
          <w:lang w:val="en-GB"/>
        </w:rPr>
      </w:pPr>
      <w:sdt>
        <w:sdtPr>
          <w:rPr>
            <w:lang w:val="en-GB"/>
          </w:rPr>
          <w:alias w:val="Mr/Ms"/>
          <w:tag w:val="Mr/Ms"/>
          <w:id w:val="-655382574"/>
          <w:lock w:val="sdtLocked"/>
          <w:placeholder>
            <w:docPart w:val="7EF905D87D9148DF961F57970FB43838"/>
          </w:placeholder>
          <w:dropDownList>
            <w:listItem w:value="Choose an item."/>
            <w:listItem w:displayText="Mr" w:value="Mr"/>
            <w:listItem w:displayText="Ms" w:value="Ms"/>
          </w:dropDownList>
        </w:sdtPr>
        <w:sdtContent>
          <w:r w:rsidR="003D5DDD">
            <w:rPr>
              <w:lang w:val="en-GB"/>
            </w:rPr>
            <w:t>Mr</w:t>
          </w:r>
        </w:sdtContent>
      </w:sdt>
      <w:r w:rsidR="00320608">
        <w:rPr>
          <w:lang w:val="en-GB"/>
        </w:rPr>
        <w:t xml:space="preserve"> </w:t>
      </w:r>
      <w:sdt>
        <w:sdtPr>
          <w:rPr>
            <w:lang w:val="en-GB"/>
          </w:rPr>
          <w:id w:val="694967601"/>
          <w:lock w:val="sdtLocked"/>
          <w:placeholder>
            <w:docPart w:val="EE8CF580216F4ADFB9AEDF6FF08D0481"/>
          </w:placeholder>
          <w:text/>
        </w:sdtPr>
        <w:sdtContent>
          <w:r w:rsidR="003D5DDD" w:rsidRPr="0036493F">
            <w:rPr>
              <w:lang w:val="en-GB"/>
            </w:rPr>
            <w:t>B</w:t>
          </w:r>
          <w:r w:rsidR="003D044A">
            <w:rPr>
              <w:lang w:val="en-GB"/>
            </w:rPr>
            <w:t>agirishya Rwema Dominique</w:t>
          </w:r>
        </w:sdtContent>
      </w:sdt>
      <w:r w:rsidR="00320608">
        <w:rPr>
          <w:lang w:val="en-GB"/>
        </w:rPr>
        <w:t xml:space="preserve"> fr</w:t>
      </w:r>
      <w:r w:rsidR="00D11877">
        <w:rPr>
          <w:lang w:val="en-GB"/>
        </w:rPr>
        <w:t xml:space="preserve">om </w:t>
      </w:r>
      <w:sdt>
        <w:sdtPr>
          <w:rPr>
            <w:lang w:val="en-GB"/>
          </w:rPr>
          <w:id w:val="-2119518372"/>
          <w:lock w:val="sdtLocked"/>
          <w:placeholder>
            <w:docPart w:val="9E447D3D152A48BABA92794053D3CE77"/>
          </w:placeholder>
          <w:text/>
        </w:sdtPr>
        <w:sdtContent>
          <w:r w:rsidR="003D5DDD">
            <w:rPr>
              <w:lang w:val="en-GB"/>
            </w:rPr>
            <w:t>Rwanda</w:t>
          </w:r>
        </w:sdtContent>
      </w:sdt>
      <w:r w:rsidR="00D11877">
        <w:rPr>
          <w:lang w:val="en-GB"/>
        </w:rPr>
        <w:t>,</w:t>
      </w:r>
      <w:r w:rsidR="001B6A45">
        <w:rPr>
          <w:lang w:val="en-GB"/>
        </w:rPr>
        <w:t xml:space="preserve"> born on </w:t>
      </w:r>
      <w:sdt>
        <w:sdtPr>
          <w:rPr>
            <w:lang w:val="en-GB"/>
          </w:rPr>
          <w:id w:val="755718620"/>
          <w:lock w:val="sdtLocked"/>
          <w:placeholder>
            <w:docPart w:val="A6448D3B7A574E5A822AFDA2C22C6C34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 xml:space="preserve">16 September </w:t>
          </w:r>
        </w:sdtContent>
      </w:sdt>
      <w:r w:rsidR="003D5DDD">
        <w:rPr>
          <w:lang w:val="en-GB"/>
        </w:rPr>
        <w:t>1999</w:t>
      </w:r>
      <w:r w:rsidR="00D11877">
        <w:rPr>
          <w:i/>
          <w:iCs/>
          <w:color w:val="0000FF"/>
          <w:lang w:val="en-GB"/>
        </w:rPr>
        <w:t xml:space="preserve"> </w:t>
      </w:r>
      <w:r w:rsidR="00D11877">
        <w:rPr>
          <w:lang w:val="en-GB"/>
        </w:rPr>
        <w:t xml:space="preserve">is the holder of the passport number </w:t>
      </w:r>
      <w:sdt>
        <w:sdtPr>
          <w:rPr>
            <w:lang w:val="en-GB"/>
          </w:rPr>
          <w:id w:val="-1586678942"/>
          <w:lock w:val="sdtLocked"/>
          <w:placeholder>
            <w:docPart w:val="06849284AA2F4DE0AC7F9D0DA00B4174"/>
          </w:placeholder>
          <w:text/>
        </w:sdtPr>
        <w:sdtContent>
          <w:r w:rsidR="003D5DDD" w:rsidRPr="003D5DDD">
            <w:rPr>
              <w:lang w:val="en-GB"/>
            </w:rPr>
            <w:t>PC799214</w:t>
          </w:r>
        </w:sdtContent>
      </w:sdt>
      <w:r w:rsidR="00D11877">
        <w:rPr>
          <w:lang w:val="en-GB"/>
        </w:rPr>
        <w:t xml:space="preserve"> issued on </w:t>
      </w:r>
      <w:sdt>
        <w:sdtPr>
          <w:rPr>
            <w:lang w:val="en-GB"/>
          </w:rPr>
          <w:id w:val="574250242"/>
          <w:lock w:val="sdtLocked"/>
          <w:placeholder>
            <w:docPart w:val="5304D735C4E74467BCB7A210FC4D26EF"/>
          </w:placeholder>
          <w:date w:fullDate="2024-03-08T00:00:00Z"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>08 March 2024</w:t>
          </w:r>
        </w:sdtContent>
      </w:sdt>
      <w:r w:rsidR="008623FC">
        <w:rPr>
          <w:i/>
          <w:iCs/>
          <w:color w:val="0000FF"/>
          <w:lang w:val="en-GB"/>
        </w:rPr>
        <w:t xml:space="preserve"> </w:t>
      </w:r>
      <w:r w:rsidR="00D11877">
        <w:rPr>
          <w:lang w:val="en-GB"/>
        </w:rPr>
        <w:t xml:space="preserve">in </w:t>
      </w:r>
      <w:sdt>
        <w:sdtPr>
          <w:rPr>
            <w:lang w:val="en-GB"/>
          </w:rPr>
          <w:id w:val="1953976441"/>
          <w:lock w:val="sdtLocked"/>
          <w:placeholder>
            <w:docPart w:val="B5AD2A1891FF4251ABAAEF089D3B0D1F"/>
          </w:placeholder>
          <w:text/>
        </w:sdtPr>
        <w:sdtContent>
          <w:r w:rsidR="003D5DDD">
            <w:rPr>
              <w:lang w:val="en-GB"/>
            </w:rPr>
            <w:t>Rwanda</w:t>
          </w:r>
        </w:sdtContent>
      </w:sdt>
      <w:r w:rsidR="00D11877">
        <w:rPr>
          <w:lang w:val="en-GB"/>
        </w:rPr>
        <w:t xml:space="preserve"> and valid until </w:t>
      </w:r>
      <w:sdt>
        <w:sdtPr>
          <w:rPr>
            <w:lang w:val="en-GB"/>
          </w:rPr>
          <w:id w:val="1483266134"/>
          <w:lock w:val="sdtLocked"/>
          <w:placeholder>
            <w:docPart w:val="417C468243CF4EE6ABA63E1D85009D6E"/>
          </w:placeholder>
          <w:date>
            <w:dateFormat w:val="dd MMMM yyyy"/>
            <w:lid w:val="en-GB"/>
            <w:storeMappedDataAs w:val="dateTime"/>
            <w:calendar w:val="gregorian"/>
          </w:date>
        </w:sdtPr>
        <w:sdtContent>
          <w:r w:rsidR="003D5DDD">
            <w:rPr>
              <w:lang w:val="en-GB"/>
            </w:rPr>
            <w:t>07 March 2029</w:t>
          </w:r>
        </w:sdtContent>
      </w:sdt>
      <w:r w:rsidR="00D11877">
        <w:rPr>
          <w:lang w:val="en-GB"/>
        </w:rPr>
        <w:t>.</w:t>
      </w:r>
    </w:p>
    <w:p w14:paraId="4FE75E0B" w14:textId="77777777" w:rsidR="00D11877" w:rsidRPr="000C788C" w:rsidRDefault="00D11877" w:rsidP="00D11877">
      <w:pPr>
        <w:ind w:right="-1" w:firstLine="720"/>
        <w:jc w:val="both"/>
      </w:pPr>
    </w:p>
    <w:p w14:paraId="7A0FA0D0" w14:textId="2B36CCA5" w:rsidR="006D573B" w:rsidRDefault="00D11877" w:rsidP="007B55B8">
      <w:pPr>
        <w:ind w:right="-1" w:firstLine="720"/>
        <w:jc w:val="both"/>
        <w:rPr>
          <w:lang w:val="en-GB"/>
        </w:rPr>
      </w:pPr>
      <w:r>
        <w:rPr>
          <w:lang w:val="en-GB"/>
        </w:rPr>
        <w:t xml:space="preserve">The World Health Organization would be most grateful, if </w:t>
      </w:r>
      <w:sdt>
        <w:sdtPr>
          <w:rPr>
            <w:lang w:val="en-GB"/>
          </w:rPr>
          <w:alias w:val="Mr/Ms"/>
          <w:tag w:val="Mr/Ms"/>
          <w:id w:val="-1764064152"/>
          <w:lock w:val="sdtLocked"/>
          <w:placeholder>
            <w:docPart w:val="9CB77BDAE0BB44ADAB7B84BA09392562"/>
          </w:placeholder>
          <w:dropDownList>
            <w:listItem w:value="Choose an item."/>
            <w:listItem w:displayText="Mr" w:value="Mr"/>
            <w:listItem w:displayText="Ms" w:value="Ms"/>
          </w:dropDownList>
        </w:sdtPr>
        <w:sdtContent>
          <w:r w:rsidR="003D5DDD">
            <w:rPr>
              <w:lang w:val="en-GB"/>
            </w:rPr>
            <w:t>Mr</w:t>
          </w:r>
        </w:sdtContent>
      </w:sdt>
      <w:r w:rsidR="008623FC" w:rsidRPr="00B57D88">
        <w:rPr>
          <w:lang w:val="en-GB"/>
        </w:rPr>
        <w:t xml:space="preserve"> </w:t>
      </w:r>
      <w:sdt>
        <w:sdtPr>
          <w:rPr>
            <w:lang w:val="en-GB"/>
          </w:rPr>
          <w:id w:val="-1316029703"/>
          <w:lock w:val="sdtLocked"/>
          <w:placeholder>
            <w:docPart w:val="D0755BC31CCB46FAB395F242ED45DDCD"/>
          </w:placeholder>
          <w:text/>
        </w:sdtPr>
        <w:sdtContent>
          <w:r w:rsidR="003D5DDD" w:rsidRPr="00AE4DD3">
            <w:rPr>
              <w:lang w:val="en-GB"/>
            </w:rPr>
            <w:t>B</w:t>
          </w:r>
          <w:r w:rsidR="003D044A">
            <w:rPr>
              <w:lang w:val="en-GB"/>
            </w:rPr>
            <w:t xml:space="preserve">agirishya Rwema </w:t>
          </w:r>
          <w:r w:rsidR="003D044A" w:rsidRPr="00AE4DD3">
            <w:rPr>
              <w:lang w:val="en-GB"/>
            </w:rPr>
            <w:t>Dominique</w:t>
          </w:r>
        </w:sdtContent>
      </w:sdt>
      <w:r w:rsidR="003D044A">
        <w:rPr>
          <w:lang w:val="en-GB"/>
        </w:rPr>
        <w:t xml:space="preserve"> </w:t>
      </w:r>
      <w:r w:rsidRPr="00B57D88">
        <w:rPr>
          <w:lang w:val="en-GB"/>
        </w:rPr>
        <w:t xml:space="preserve">could </w:t>
      </w:r>
      <w:r>
        <w:rPr>
          <w:lang w:val="en-GB"/>
        </w:rPr>
        <w:t xml:space="preserve">be provided with </w:t>
      </w:r>
      <w:r w:rsidR="00E23E70">
        <w:rPr>
          <w:lang w:val="en-GB"/>
        </w:rPr>
        <w:t>the appropriate</w:t>
      </w:r>
      <w:r>
        <w:rPr>
          <w:lang w:val="en-GB"/>
        </w:rPr>
        <w:t xml:space="preserve"> visa</w:t>
      </w:r>
      <w:r w:rsidR="006D573B">
        <w:rPr>
          <w:lang w:val="en-GB"/>
        </w:rPr>
        <w:t xml:space="preserve"> covering the whole period of the assignment</w:t>
      </w:r>
      <w:r w:rsidR="004A5B5A">
        <w:rPr>
          <w:lang w:val="en-GB"/>
        </w:rPr>
        <w:t xml:space="preserve"> including travel dates.</w:t>
      </w:r>
    </w:p>
    <w:p w14:paraId="44993D14" w14:textId="77777777" w:rsidR="00D11877" w:rsidRDefault="00D11877" w:rsidP="00D11877">
      <w:pPr>
        <w:ind w:right="-1"/>
        <w:jc w:val="both"/>
        <w:rPr>
          <w:lang w:val="en-GB"/>
        </w:rPr>
      </w:pPr>
    </w:p>
    <w:p w14:paraId="45C9094C" w14:textId="70CECEAD" w:rsidR="00D11877" w:rsidRDefault="00D11877" w:rsidP="00C12EC6">
      <w:pPr>
        <w:ind w:right="-1" w:firstLine="720"/>
        <w:jc w:val="both"/>
        <w:rPr>
          <w:lang w:val="en-GB"/>
        </w:rPr>
      </w:pPr>
      <w:r>
        <w:rPr>
          <w:lang w:val="en-GB"/>
        </w:rPr>
        <w:t xml:space="preserve">The World Health Organization, with anticipated thanks, takes this opportunity to convey to the </w:t>
      </w:r>
      <w:sdt>
        <w:sdtPr>
          <w:rPr>
            <w:lang w:val="en-GB"/>
          </w:rPr>
          <w:alias w:val="Embassy/Consulate"/>
          <w:tag w:val="Embassy/Consulate"/>
          <w:id w:val="1876344315"/>
          <w:lock w:val="sdtLocked"/>
          <w:placeholder>
            <w:docPart w:val="182B645280B4483C92AD3C14A0DDA8CD"/>
          </w:placeholder>
          <w:dropDownList>
            <w:listItem w:value="Choose an item."/>
            <w:listItem w:displayText="Embassy of Switzerland" w:value="Embassy of Switzerland"/>
            <w:listItem w:displayText="Consulate General of Swizerland" w:value="Consulate General of Swizerland"/>
          </w:dropDownList>
        </w:sdtPr>
        <w:sdtContent>
          <w:r w:rsidR="00E971F5">
            <w:rPr>
              <w:lang w:val="en-GB"/>
            </w:rPr>
            <w:t>Consulate General of Swizerland</w:t>
          </w:r>
        </w:sdtContent>
      </w:sdt>
      <w:r>
        <w:rPr>
          <w:lang w:val="en-GB"/>
        </w:rPr>
        <w:t xml:space="preserve"> in </w:t>
      </w:r>
      <w:sdt>
        <w:sdtPr>
          <w:rPr>
            <w:lang w:val="en-GB"/>
          </w:rPr>
          <w:id w:val="-1462964606"/>
          <w:lock w:val="sdtLocked"/>
          <w:placeholder>
            <w:docPart w:val="1B33124E1E784BA2B004123808C2E372"/>
          </w:placeholder>
          <w:text/>
        </w:sdtPr>
        <w:sdtContent>
          <w:r w:rsidR="00E971F5">
            <w:rPr>
              <w:lang w:val="en-GB"/>
            </w:rPr>
            <w:t>Rwanda</w:t>
          </w:r>
        </w:sdtContent>
      </w:sdt>
      <w:r w:rsidR="008623FC">
        <w:rPr>
          <w:color w:val="0000FF"/>
          <w:lang w:val="en-GB"/>
        </w:rPr>
        <w:t xml:space="preserve"> </w:t>
      </w:r>
      <w:r>
        <w:rPr>
          <w:lang w:val="en-GB"/>
        </w:rPr>
        <w:t>the assurance of its highest consideration.</w:t>
      </w:r>
    </w:p>
    <w:p w14:paraId="4C768B11" w14:textId="77777777" w:rsidR="00374085" w:rsidRDefault="00374085" w:rsidP="00374085">
      <w:pPr>
        <w:pStyle w:val="BodyText"/>
        <w:jc w:val="left"/>
        <w:rPr>
          <w:rFonts w:ascii="Garamond" w:hAnsi="Garamond"/>
        </w:rPr>
      </w:pPr>
    </w:p>
    <w:p w14:paraId="7AC1D893" w14:textId="77777777" w:rsidR="00374085" w:rsidRDefault="00374085" w:rsidP="004F7A37">
      <w:pPr>
        <w:pStyle w:val="BodyText"/>
        <w:jc w:val="left"/>
        <w:rPr>
          <w:rFonts w:ascii="Garamond" w:hAnsi="Garamond"/>
          <w:color w:val="000000"/>
          <w:lang w:val="en-US"/>
        </w:rPr>
      </w:pPr>
    </w:p>
    <w:p w14:paraId="799E7197" w14:textId="77777777" w:rsidR="00374085" w:rsidRPr="000319AF" w:rsidRDefault="00374085" w:rsidP="00374085">
      <w:pPr>
        <w:pStyle w:val="BodyText"/>
        <w:jc w:val="left"/>
        <w:rPr>
          <w:rFonts w:ascii="Garamond" w:eastAsia="BatangChe" w:hAnsi="Garamond"/>
          <w:lang w:val="en-US"/>
        </w:rPr>
      </w:pPr>
    </w:p>
    <w:p w14:paraId="4E78A72A" w14:textId="77777777" w:rsidR="00374085" w:rsidRPr="000319AF" w:rsidRDefault="00374085" w:rsidP="00374085">
      <w:pPr>
        <w:pStyle w:val="BodyText"/>
        <w:jc w:val="left"/>
        <w:rPr>
          <w:rFonts w:ascii="Garamond" w:eastAsia="BatangChe" w:hAnsi="Garamond"/>
          <w:lang w:val="en-US"/>
        </w:rPr>
      </w:pPr>
    </w:p>
    <w:p w14:paraId="05B1D319" w14:textId="77777777" w:rsidR="00374085" w:rsidRDefault="00374085" w:rsidP="00374085">
      <w:pPr>
        <w:rPr>
          <w:rFonts w:ascii="Garamond" w:eastAsia="BatangChe" w:hAnsi="Garamond"/>
        </w:rPr>
      </w:pPr>
    </w:p>
    <w:p w14:paraId="11FC1B95" w14:textId="77777777" w:rsidR="00374085" w:rsidRPr="00BE716A" w:rsidRDefault="00BE716A" w:rsidP="002D1796">
      <w:pPr>
        <w:ind w:left="4320" w:firstLine="720"/>
        <w:rPr>
          <w:rFonts w:ascii="Garamond" w:eastAsia="BatangChe" w:hAnsi="Garamond"/>
          <w:lang w:val="fr-FR"/>
        </w:rPr>
      </w:pPr>
      <w:r>
        <w:rPr>
          <w:rFonts w:ascii="Garamond" w:eastAsia="BatangChe" w:hAnsi="Garamond"/>
          <w:lang w:val="fr-FR"/>
        </w:rPr>
        <w:t>Paula Lucena Villanueva</w:t>
      </w:r>
    </w:p>
    <w:p w14:paraId="0FBAF122" w14:textId="77777777" w:rsidR="00374085" w:rsidRPr="00BE716A" w:rsidRDefault="00374085" w:rsidP="00374085">
      <w:pPr>
        <w:ind w:left="4320" w:firstLine="720"/>
        <w:rPr>
          <w:rFonts w:ascii="Garamond" w:eastAsia="BatangChe" w:hAnsi="Garamond"/>
          <w:lang w:val="fr-FR"/>
        </w:rPr>
      </w:pPr>
      <w:r w:rsidRPr="00BE716A">
        <w:rPr>
          <w:rFonts w:ascii="Garamond" w:eastAsia="BatangChe" w:hAnsi="Garamond"/>
          <w:lang w:val="fr-FR"/>
        </w:rPr>
        <w:t>Human Resources Liaison Services</w:t>
      </w:r>
    </w:p>
    <w:p w14:paraId="11C15C34" w14:textId="75C96E63" w:rsidR="00374085" w:rsidRPr="007D359D" w:rsidRDefault="00374085" w:rsidP="00374085">
      <w:pPr>
        <w:ind w:left="4320" w:firstLine="720"/>
        <w:rPr>
          <w:rFonts w:ascii="Garamond" w:eastAsia="BatangChe" w:hAnsi="Garamond"/>
        </w:rPr>
      </w:pPr>
      <w:r w:rsidRPr="00B6437B">
        <w:rPr>
          <w:rFonts w:ascii="Garamond" w:eastAsia="BatangChe" w:hAnsi="Garamond"/>
        </w:rPr>
        <w:t>(HRS)</w:t>
      </w:r>
    </w:p>
    <w:p w14:paraId="41FAE8DE" w14:textId="77777777" w:rsidR="00225AD0" w:rsidRPr="00FC17E5" w:rsidRDefault="00225AD0" w:rsidP="00225AD0">
      <w:pPr>
        <w:tabs>
          <w:tab w:val="left" w:pos="567"/>
        </w:tabs>
        <w:spacing w:line="280" w:lineRule="exact"/>
        <w:rPr>
          <w:lang w:val="en-GB"/>
        </w:rPr>
      </w:pPr>
    </w:p>
    <w:sectPr w:rsidR="00225AD0" w:rsidRPr="00FC17E5" w:rsidSect="00FB7B22">
      <w:type w:val="continuous"/>
      <w:pgSz w:w="11906" w:h="16838" w:code="9"/>
      <w:pgMar w:top="567" w:right="1134" w:bottom="567" w:left="1418" w:header="340" w:footer="340" w:gutter="0"/>
      <w:cols w:space="708"/>
      <w:formProt w:val="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EB1F" w14:textId="77777777" w:rsidR="00FB7B22" w:rsidRDefault="00FB7B22">
      <w:r>
        <w:separator/>
      </w:r>
    </w:p>
  </w:endnote>
  <w:endnote w:type="continuationSeparator" w:id="0">
    <w:p w14:paraId="157D8681" w14:textId="77777777" w:rsidR="00FB7B22" w:rsidRDefault="00FB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F6EFE" w14:textId="77777777" w:rsidR="00A31847" w:rsidRDefault="00FA7B52">
    <w:pPr>
      <w:pStyle w:val="Footer"/>
      <w:rPr>
        <w:lang w:val="en-GB"/>
      </w:rPr>
    </w:pPr>
    <w:r>
      <w:rPr>
        <w:noProof/>
      </w:rPr>
      <w:drawing>
        <wp:inline distT="0" distB="0" distL="0" distR="0" wp14:anchorId="5AA4EA28" wp14:editId="03B7F127">
          <wp:extent cx="5924550" cy="361950"/>
          <wp:effectExtent l="0" t="0" r="0" b="0"/>
          <wp:docPr id="147784804" name="Picture 2" descr="WHO all names3-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HO all names3-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0B2D4" w14:textId="77777777" w:rsidR="00240A26" w:rsidRPr="003D771A" w:rsidRDefault="00FA7B52" w:rsidP="00614791">
    <w:pPr>
      <w:ind w:left="-142"/>
      <w:jc w:val="center"/>
      <w:rPr>
        <w:lang w:val="en-GB"/>
      </w:rPr>
    </w:pPr>
    <w:r>
      <w:rPr>
        <w:noProof/>
      </w:rPr>
      <w:drawing>
        <wp:inline distT="0" distB="0" distL="0" distR="0" wp14:anchorId="57F05683" wp14:editId="3A33BA7B">
          <wp:extent cx="5924550" cy="361950"/>
          <wp:effectExtent l="0" t="0" r="0" b="0"/>
          <wp:docPr id="1196533571" name="Picture 1196533571" descr="WHO all names3-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O all names3-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BCC4" w14:textId="77777777" w:rsidR="00FB7B22" w:rsidRDefault="00FB7B22">
      <w:r>
        <w:separator/>
      </w:r>
    </w:p>
  </w:footnote>
  <w:footnote w:type="continuationSeparator" w:id="0">
    <w:p w14:paraId="2A2E7292" w14:textId="77777777" w:rsidR="00FB7B22" w:rsidRDefault="00FB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32C0" w14:textId="77777777" w:rsidR="00B11E55" w:rsidRDefault="00636E99" w:rsidP="00B11E55">
    <w:pPr>
      <w:pStyle w:val="Footer"/>
      <w:jc w:val="right"/>
    </w:pPr>
    <w:r>
      <w:rPr>
        <w:lang w:val="en-GB"/>
      </w:rPr>
      <w:tab/>
    </w:r>
    <w:r w:rsidR="00B11E55">
      <w:rPr>
        <w:lang w:val="en-GB"/>
      </w:rPr>
      <w:t xml:space="preserve">Page </w:t>
    </w:r>
    <w:r w:rsidR="00B11E55">
      <w:rPr>
        <w:rStyle w:val="PageNumber"/>
      </w:rPr>
      <w:fldChar w:fldCharType="begin"/>
    </w:r>
    <w:r w:rsidR="00B11E55">
      <w:rPr>
        <w:rStyle w:val="PageNumber"/>
      </w:rPr>
      <w:instrText xml:space="preserve"> PAGE </w:instrText>
    </w:r>
    <w:r w:rsidR="00B11E55">
      <w:rPr>
        <w:rStyle w:val="PageNumber"/>
      </w:rPr>
      <w:fldChar w:fldCharType="separate"/>
    </w:r>
    <w:r w:rsidR="00A6731F">
      <w:rPr>
        <w:rStyle w:val="PageNumber"/>
        <w:noProof/>
      </w:rPr>
      <w:t>2</w:t>
    </w:r>
    <w:r w:rsidR="00B11E55">
      <w:rPr>
        <w:rStyle w:val="PageNumber"/>
      </w:rPr>
      <w:fldChar w:fldCharType="end"/>
    </w:r>
  </w:p>
  <w:p w14:paraId="226A9F68" w14:textId="77777777" w:rsidR="00636E99" w:rsidRPr="00C32055" w:rsidRDefault="00636E99" w:rsidP="00636E99">
    <w:pPr>
      <w:pStyle w:val="Header"/>
      <w:tabs>
        <w:tab w:val="clear" w:pos="4153"/>
        <w:tab w:val="clear" w:pos="8306"/>
        <w:tab w:val="right" w:pos="10490"/>
      </w:tabs>
      <w:spacing w:before="60"/>
      <w:rPr>
        <w:rFonts w:ascii="Arial Narrow" w:hAnsi="Arial Narrow"/>
        <w:sz w:val="36"/>
        <w:szCs w:val="36"/>
        <w:rtl/>
        <w:lang w:bidi="ar-EG"/>
      </w:rPr>
    </w:pPr>
    <w:r w:rsidRPr="00B54713">
      <w:rPr>
        <w:rFonts w:ascii="Arial Narrow" w:hAnsi="Arial Narrow" w:hint="cs"/>
        <w:sz w:val="40"/>
        <w:szCs w:val="40"/>
        <w:rtl/>
        <w:lang w:bidi="ar-EG"/>
      </w:rPr>
      <w:tab/>
    </w:r>
    <w:r w:rsidRPr="00B54713">
      <w:rPr>
        <w:rStyle w:val="Hyperlink"/>
        <w:spacing w:val="6"/>
        <w:sz w:val="40"/>
        <w:szCs w:val="40"/>
      </w:rPr>
      <w:t xml:space="preserve"> </w:t>
    </w:r>
    <w:r w:rsidRPr="00B54713">
      <w:rPr>
        <w:rFonts w:ascii="Arial Narrow" w:hAnsi="Arial Narrow"/>
        <w:sz w:val="40"/>
        <w:szCs w:val="40"/>
        <w:lang w:bidi="ar-EG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BEF9" w14:textId="77777777" w:rsidR="00240A26" w:rsidRPr="00C32055" w:rsidRDefault="00FA7B52" w:rsidP="00976F99">
    <w:pPr>
      <w:pStyle w:val="Header"/>
      <w:tabs>
        <w:tab w:val="clear" w:pos="4153"/>
        <w:tab w:val="clear" w:pos="8306"/>
        <w:tab w:val="right" w:pos="10490"/>
      </w:tabs>
      <w:spacing w:before="60"/>
      <w:rPr>
        <w:rFonts w:ascii="Arial Narrow" w:hAnsi="Arial Narrow"/>
        <w:sz w:val="36"/>
        <w:szCs w:val="36"/>
        <w:rtl/>
        <w:lang w:bidi="ar-EG"/>
      </w:rPr>
    </w:pPr>
    <w:r>
      <w:rPr>
        <w:noProof/>
      </w:rPr>
      <w:drawing>
        <wp:inline distT="0" distB="0" distL="0" distR="0" wp14:anchorId="42AB18DE" wp14:editId="38E5E33A">
          <wp:extent cx="1819275" cy="561975"/>
          <wp:effectExtent l="0" t="0" r="9525" b="9525"/>
          <wp:docPr id="1251039009" name="Picture 19" descr="C:\Users\borrelf\AppData\Local\Microsoft\Windows\Temporary Internet Files\Content.IE5\ZAB0GNF6\WHO-EN-B-H[1]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borrelf\AppData\Local\Microsoft\Windows\Temporary Internet Files\Content.IE5\ZAB0GNF6\WHO-EN-B-H[1]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40A26" w:rsidRPr="00B54713">
      <w:rPr>
        <w:rFonts w:ascii="Arial Narrow" w:hAnsi="Arial Narrow" w:hint="cs"/>
        <w:sz w:val="40"/>
        <w:szCs w:val="40"/>
        <w:rtl/>
        <w:lang w:bidi="ar-EG"/>
      </w:rPr>
      <w:tab/>
    </w:r>
    <w:r w:rsidR="00240A26" w:rsidRPr="00B54713">
      <w:rPr>
        <w:rStyle w:val="Hyperlink"/>
        <w:spacing w:val="6"/>
        <w:sz w:val="40"/>
        <w:szCs w:val="40"/>
      </w:rPr>
      <w:t xml:space="preserve"> </w:t>
    </w:r>
    <w:r w:rsidR="00240A26" w:rsidRPr="00B54713">
      <w:rPr>
        <w:rFonts w:ascii="Arial Narrow" w:hAnsi="Arial Narrow"/>
        <w:sz w:val="40"/>
        <w:szCs w:val="40"/>
        <w:lang w:bidi="ar-EG"/>
      </w:rPr>
      <w:t xml:space="preserve"> </w:t>
    </w:r>
  </w:p>
  <w:p w14:paraId="258D2941" w14:textId="77777777" w:rsidR="00240A26" w:rsidRPr="00A448FA" w:rsidRDefault="00FA7B52" w:rsidP="00976F99">
    <w:pPr>
      <w:pStyle w:val="Header"/>
      <w:tabs>
        <w:tab w:val="clear" w:pos="4153"/>
        <w:tab w:val="clear" w:pos="8306"/>
        <w:tab w:val="left" w:pos="1134"/>
        <w:tab w:val="right" w:pos="10773"/>
      </w:tabs>
      <w:spacing w:line="400" w:lineRule="exact"/>
      <w:ind w:firstLine="1134"/>
      <w:rPr>
        <w:rFonts w:ascii="Arial Narrow" w:hAnsi="Arial Narrow"/>
        <w:smallCaps/>
        <w:sz w:val="16"/>
        <w:szCs w:val="16"/>
        <w:lang w:val="en-GB" w:bidi="ar-EG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664AF518" wp14:editId="64A98F6E">
              <wp:simplePos x="0" y="0"/>
              <wp:positionH relativeFrom="column">
                <wp:posOffset>713740</wp:posOffset>
              </wp:positionH>
              <wp:positionV relativeFrom="paragraph">
                <wp:posOffset>45084</wp:posOffset>
              </wp:positionV>
              <wp:extent cx="5241290" cy="0"/>
              <wp:effectExtent l="0" t="0" r="1651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412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C3C3E" id="Line 6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6.2pt,3.55pt" to="468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"/>
          </w:pict>
        </mc:Fallback>
      </mc:AlternateConten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>20, avenue Appia – CH-1211 Geneva 27 –</w:t>
    </w:r>
    <w:r w:rsidR="00A448FA" w:rsidRPr="001F0423">
      <w:rPr>
        <w:rFonts w:ascii="Arial Narrow" w:hAnsi="Arial Narrow"/>
        <w:smallCaps/>
        <w:spacing w:val="8"/>
        <w:sz w:val="16"/>
        <w:szCs w:val="16"/>
        <w:lang w:bidi="ar-EG"/>
      </w:rPr>
      <w:t xml:space="preserve"> </w:t>
    </w:r>
    <w:r w:rsidR="00A448FA">
      <w:rPr>
        <w:rFonts w:ascii="Arial Narrow" w:hAnsi="Arial Narrow"/>
        <w:smallCaps/>
        <w:sz w:val="16"/>
        <w:szCs w:val="16"/>
        <w:lang w:bidi="ar-EG"/>
      </w:rPr>
      <w:t>Switzerland</w: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 xml:space="preserve"> – T</w:t>
    </w:r>
    <w:r w:rsidR="00A448FA">
      <w:rPr>
        <w:rFonts w:ascii="Arial Narrow" w:hAnsi="Arial Narrow"/>
        <w:smallCaps/>
        <w:sz w:val="16"/>
        <w:szCs w:val="16"/>
        <w:lang w:bidi="ar-EG"/>
      </w:rPr>
      <w:t>el central +41</w: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 xml:space="preserve"> </w:t>
    </w:r>
    <w:r w:rsidR="00A448FA">
      <w:rPr>
        <w:rFonts w:ascii="Arial Narrow" w:hAnsi="Arial Narrow"/>
        <w:smallCaps/>
        <w:sz w:val="16"/>
        <w:szCs w:val="16"/>
        <w:lang w:bidi="ar-EG"/>
      </w:rPr>
      <w:t>22 791 2111 – Fax central +41</w:t>
    </w:r>
    <w:r w:rsidR="00A448FA" w:rsidRPr="001D0E59">
      <w:rPr>
        <w:rFonts w:ascii="Arial Narrow" w:hAnsi="Arial Narrow"/>
        <w:smallCaps/>
        <w:sz w:val="16"/>
        <w:szCs w:val="16"/>
        <w:lang w:bidi="ar-EG"/>
      </w:rPr>
      <w:t xml:space="preserve"> 22 791 3111 –</w:t>
    </w:r>
    <w:r w:rsidR="00A448FA" w:rsidRPr="001D0E59">
      <w:rPr>
        <w:rStyle w:val="Hyperlink"/>
        <w:smallCaps/>
        <w:sz w:val="16"/>
        <w:szCs w:val="16"/>
      </w:rPr>
      <w:t xml:space="preserve"> </w:t>
    </w:r>
    <w:hyperlink r:id="rId2" w:history="1">
      <w:r w:rsidR="00A448FA" w:rsidRPr="001D0E59">
        <w:rPr>
          <w:rStyle w:val="Hyperlink"/>
          <w:smallCaps/>
          <w:sz w:val="16"/>
          <w:szCs w:val="16"/>
          <w:lang w:bidi="ar-EG"/>
        </w:rPr>
        <w:t>www.who.int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284"/>
  <w:drawingGridVerticalSpacing w:val="284"/>
  <w:doNotUseMarginsForDrawingGridOrigin/>
  <w:drawingGridHorizontalOrigin w:val="1134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52"/>
    <w:rsid w:val="000034DD"/>
    <w:rsid w:val="000057A5"/>
    <w:rsid w:val="0001536B"/>
    <w:rsid w:val="0002050E"/>
    <w:rsid w:val="000306EF"/>
    <w:rsid w:val="00042CBE"/>
    <w:rsid w:val="000441F4"/>
    <w:rsid w:val="00045F48"/>
    <w:rsid w:val="00053D56"/>
    <w:rsid w:val="00054C5B"/>
    <w:rsid w:val="000831B4"/>
    <w:rsid w:val="00087FD0"/>
    <w:rsid w:val="00093290"/>
    <w:rsid w:val="000A0538"/>
    <w:rsid w:val="000A4950"/>
    <w:rsid w:val="000B1AB6"/>
    <w:rsid w:val="000C0669"/>
    <w:rsid w:val="000C1C13"/>
    <w:rsid w:val="000C2149"/>
    <w:rsid w:val="000C58DD"/>
    <w:rsid w:val="000F1E34"/>
    <w:rsid w:val="000F34E2"/>
    <w:rsid w:val="000F5D3E"/>
    <w:rsid w:val="00104D62"/>
    <w:rsid w:val="00105281"/>
    <w:rsid w:val="001106F5"/>
    <w:rsid w:val="001113E9"/>
    <w:rsid w:val="00112344"/>
    <w:rsid w:val="001150A2"/>
    <w:rsid w:val="00115B98"/>
    <w:rsid w:val="00137299"/>
    <w:rsid w:val="00145BB8"/>
    <w:rsid w:val="00147D37"/>
    <w:rsid w:val="00171C77"/>
    <w:rsid w:val="001A580E"/>
    <w:rsid w:val="001B0831"/>
    <w:rsid w:val="001B4908"/>
    <w:rsid w:val="001B6A45"/>
    <w:rsid w:val="001C3D6A"/>
    <w:rsid w:val="001C49B3"/>
    <w:rsid w:val="001D0E59"/>
    <w:rsid w:val="001D3400"/>
    <w:rsid w:val="001E206A"/>
    <w:rsid w:val="001E4511"/>
    <w:rsid w:val="001E45C0"/>
    <w:rsid w:val="001E7F1F"/>
    <w:rsid w:val="001F44F2"/>
    <w:rsid w:val="002024FF"/>
    <w:rsid w:val="00212869"/>
    <w:rsid w:val="002131F6"/>
    <w:rsid w:val="00215636"/>
    <w:rsid w:val="00225AD0"/>
    <w:rsid w:val="00227085"/>
    <w:rsid w:val="00237BEC"/>
    <w:rsid w:val="00237F31"/>
    <w:rsid w:val="00240A26"/>
    <w:rsid w:val="00240BF3"/>
    <w:rsid w:val="0024209C"/>
    <w:rsid w:val="002525F0"/>
    <w:rsid w:val="00253ACE"/>
    <w:rsid w:val="002566CC"/>
    <w:rsid w:val="002568F3"/>
    <w:rsid w:val="00257000"/>
    <w:rsid w:val="002636C6"/>
    <w:rsid w:val="002723CE"/>
    <w:rsid w:val="00272455"/>
    <w:rsid w:val="00280140"/>
    <w:rsid w:val="00291E7F"/>
    <w:rsid w:val="0029662F"/>
    <w:rsid w:val="00297854"/>
    <w:rsid w:val="002A38A8"/>
    <w:rsid w:val="002A3B44"/>
    <w:rsid w:val="002B728D"/>
    <w:rsid w:val="002C02D0"/>
    <w:rsid w:val="002D1796"/>
    <w:rsid w:val="002D7E85"/>
    <w:rsid w:val="003171B6"/>
    <w:rsid w:val="00320608"/>
    <w:rsid w:val="003334B3"/>
    <w:rsid w:val="003440B7"/>
    <w:rsid w:val="00353258"/>
    <w:rsid w:val="003715C6"/>
    <w:rsid w:val="00374085"/>
    <w:rsid w:val="00394345"/>
    <w:rsid w:val="003B207E"/>
    <w:rsid w:val="003B261D"/>
    <w:rsid w:val="003B4240"/>
    <w:rsid w:val="003C2613"/>
    <w:rsid w:val="003D044A"/>
    <w:rsid w:val="003D4D08"/>
    <w:rsid w:val="003D5DDD"/>
    <w:rsid w:val="003D771A"/>
    <w:rsid w:val="003F73AE"/>
    <w:rsid w:val="00402010"/>
    <w:rsid w:val="00403576"/>
    <w:rsid w:val="00414D04"/>
    <w:rsid w:val="00440E9B"/>
    <w:rsid w:val="004675EE"/>
    <w:rsid w:val="004764DE"/>
    <w:rsid w:val="0048249B"/>
    <w:rsid w:val="00490D9B"/>
    <w:rsid w:val="004A5B5A"/>
    <w:rsid w:val="004B3057"/>
    <w:rsid w:val="004C60DA"/>
    <w:rsid w:val="004D0D27"/>
    <w:rsid w:val="004D49CF"/>
    <w:rsid w:val="004E5731"/>
    <w:rsid w:val="004F05F5"/>
    <w:rsid w:val="004F21F5"/>
    <w:rsid w:val="004F3578"/>
    <w:rsid w:val="004F61C1"/>
    <w:rsid w:val="004F7A37"/>
    <w:rsid w:val="005166E4"/>
    <w:rsid w:val="00540C3A"/>
    <w:rsid w:val="00547162"/>
    <w:rsid w:val="00547FE4"/>
    <w:rsid w:val="005543BB"/>
    <w:rsid w:val="00554BFC"/>
    <w:rsid w:val="00555CE2"/>
    <w:rsid w:val="0055728D"/>
    <w:rsid w:val="005628FD"/>
    <w:rsid w:val="00563A2C"/>
    <w:rsid w:val="00580830"/>
    <w:rsid w:val="005950D1"/>
    <w:rsid w:val="005A45B9"/>
    <w:rsid w:val="005B601B"/>
    <w:rsid w:val="005D4FB5"/>
    <w:rsid w:val="005D7B73"/>
    <w:rsid w:val="005E4303"/>
    <w:rsid w:val="005F3478"/>
    <w:rsid w:val="005F50A6"/>
    <w:rsid w:val="005F51EC"/>
    <w:rsid w:val="005F7260"/>
    <w:rsid w:val="00600006"/>
    <w:rsid w:val="00606AD5"/>
    <w:rsid w:val="00612126"/>
    <w:rsid w:val="00614791"/>
    <w:rsid w:val="00630E99"/>
    <w:rsid w:val="0063253A"/>
    <w:rsid w:val="00635CA8"/>
    <w:rsid w:val="00636E99"/>
    <w:rsid w:val="006419B4"/>
    <w:rsid w:val="00651621"/>
    <w:rsid w:val="00660249"/>
    <w:rsid w:val="00661B74"/>
    <w:rsid w:val="00665C58"/>
    <w:rsid w:val="006723FD"/>
    <w:rsid w:val="00681F76"/>
    <w:rsid w:val="00685D80"/>
    <w:rsid w:val="006932F1"/>
    <w:rsid w:val="006D4386"/>
    <w:rsid w:val="006D4FFC"/>
    <w:rsid w:val="006D573B"/>
    <w:rsid w:val="006F3E1D"/>
    <w:rsid w:val="007125AB"/>
    <w:rsid w:val="00715A02"/>
    <w:rsid w:val="00720956"/>
    <w:rsid w:val="0073394C"/>
    <w:rsid w:val="0074436C"/>
    <w:rsid w:val="00745629"/>
    <w:rsid w:val="00751885"/>
    <w:rsid w:val="00775736"/>
    <w:rsid w:val="007861EB"/>
    <w:rsid w:val="00786F67"/>
    <w:rsid w:val="007A0454"/>
    <w:rsid w:val="007A1744"/>
    <w:rsid w:val="007A234C"/>
    <w:rsid w:val="007B55B8"/>
    <w:rsid w:val="007C2007"/>
    <w:rsid w:val="007C5ED8"/>
    <w:rsid w:val="007D5F2F"/>
    <w:rsid w:val="007D6015"/>
    <w:rsid w:val="007E5171"/>
    <w:rsid w:val="00802426"/>
    <w:rsid w:val="00806286"/>
    <w:rsid w:val="00813375"/>
    <w:rsid w:val="00820182"/>
    <w:rsid w:val="00821D01"/>
    <w:rsid w:val="00827590"/>
    <w:rsid w:val="00830C17"/>
    <w:rsid w:val="008623FC"/>
    <w:rsid w:val="00862DF5"/>
    <w:rsid w:val="00884CFF"/>
    <w:rsid w:val="00885043"/>
    <w:rsid w:val="0088534B"/>
    <w:rsid w:val="00890FCA"/>
    <w:rsid w:val="00897DFA"/>
    <w:rsid w:val="008A1FDC"/>
    <w:rsid w:val="008A5C88"/>
    <w:rsid w:val="008C43E8"/>
    <w:rsid w:val="008C6861"/>
    <w:rsid w:val="008D1D70"/>
    <w:rsid w:val="008D3F1E"/>
    <w:rsid w:val="008D51B3"/>
    <w:rsid w:val="008F68E6"/>
    <w:rsid w:val="008F6B6F"/>
    <w:rsid w:val="00934120"/>
    <w:rsid w:val="009575D5"/>
    <w:rsid w:val="009619FD"/>
    <w:rsid w:val="00975429"/>
    <w:rsid w:val="00976F99"/>
    <w:rsid w:val="00985A5F"/>
    <w:rsid w:val="009866AE"/>
    <w:rsid w:val="009A438E"/>
    <w:rsid w:val="009A71A6"/>
    <w:rsid w:val="009B7826"/>
    <w:rsid w:val="009C4845"/>
    <w:rsid w:val="009F4F3D"/>
    <w:rsid w:val="009F5E6F"/>
    <w:rsid w:val="009F75E8"/>
    <w:rsid w:val="00A015B1"/>
    <w:rsid w:val="00A101EB"/>
    <w:rsid w:val="00A31847"/>
    <w:rsid w:val="00A37BFF"/>
    <w:rsid w:val="00A448FA"/>
    <w:rsid w:val="00A519F9"/>
    <w:rsid w:val="00A557E6"/>
    <w:rsid w:val="00A5788D"/>
    <w:rsid w:val="00A60063"/>
    <w:rsid w:val="00A6731F"/>
    <w:rsid w:val="00A759D8"/>
    <w:rsid w:val="00A84EC2"/>
    <w:rsid w:val="00A85E75"/>
    <w:rsid w:val="00A87795"/>
    <w:rsid w:val="00A9064B"/>
    <w:rsid w:val="00A92913"/>
    <w:rsid w:val="00A946BF"/>
    <w:rsid w:val="00AB10D6"/>
    <w:rsid w:val="00AC26F2"/>
    <w:rsid w:val="00AC6EF2"/>
    <w:rsid w:val="00AD0485"/>
    <w:rsid w:val="00AD2B7B"/>
    <w:rsid w:val="00B11E55"/>
    <w:rsid w:val="00B14DFF"/>
    <w:rsid w:val="00B32240"/>
    <w:rsid w:val="00B41FE6"/>
    <w:rsid w:val="00B476FB"/>
    <w:rsid w:val="00B54713"/>
    <w:rsid w:val="00B549A1"/>
    <w:rsid w:val="00B57D88"/>
    <w:rsid w:val="00B8053B"/>
    <w:rsid w:val="00B81FE8"/>
    <w:rsid w:val="00B82B26"/>
    <w:rsid w:val="00B85DB9"/>
    <w:rsid w:val="00B900A5"/>
    <w:rsid w:val="00B92C35"/>
    <w:rsid w:val="00BC4879"/>
    <w:rsid w:val="00BD0C22"/>
    <w:rsid w:val="00BE716A"/>
    <w:rsid w:val="00BF159E"/>
    <w:rsid w:val="00BF570B"/>
    <w:rsid w:val="00C12EC6"/>
    <w:rsid w:val="00C173A3"/>
    <w:rsid w:val="00C32055"/>
    <w:rsid w:val="00C4306B"/>
    <w:rsid w:val="00C4675D"/>
    <w:rsid w:val="00C50750"/>
    <w:rsid w:val="00C5191F"/>
    <w:rsid w:val="00C54020"/>
    <w:rsid w:val="00C76320"/>
    <w:rsid w:val="00C81D27"/>
    <w:rsid w:val="00C911D4"/>
    <w:rsid w:val="00C971D3"/>
    <w:rsid w:val="00CA0BF7"/>
    <w:rsid w:val="00CB7BBD"/>
    <w:rsid w:val="00CB7FD5"/>
    <w:rsid w:val="00CD73BC"/>
    <w:rsid w:val="00CF29CD"/>
    <w:rsid w:val="00D004DD"/>
    <w:rsid w:val="00D11877"/>
    <w:rsid w:val="00D12129"/>
    <w:rsid w:val="00D15E16"/>
    <w:rsid w:val="00D652C2"/>
    <w:rsid w:val="00D67FDD"/>
    <w:rsid w:val="00D7184D"/>
    <w:rsid w:val="00D76209"/>
    <w:rsid w:val="00D763AC"/>
    <w:rsid w:val="00D76BF3"/>
    <w:rsid w:val="00D9453C"/>
    <w:rsid w:val="00D95E1F"/>
    <w:rsid w:val="00DA3D98"/>
    <w:rsid w:val="00DB726B"/>
    <w:rsid w:val="00DC18D2"/>
    <w:rsid w:val="00DC1A05"/>
    <w:rsid w:val="00DE63F3"/>
    <w:rsid w:val="00DE79BD"/>
    <w:rsid w:val="00DE7D71"/>
    <w:rsid w:val="00DF7EF7"/>
    <w:rsid w:val="00E10EF4"/>
    <w:rsid w:val="00E13D77"/>
    <w:rsid w:val="00E1417F"/>
    <w:rsid w:val="00E177B7"/>
    <w:rsid w:val="00E23258"/>
    <w:rsid w:val="00E23E70"/>
    <w:rsid w:val="00E50204"/>
    <w:rsid w:val="00E83C01"/>
    <w:rsid w:val="00E971F5"/>
    <w:rsid w:val="00EA1CF8"/>
    <w:rsid w:val="00EB27BF"/>
    <w:rsid w:val="00EB2D7E"/>
    <w:rsid w:val="00EB5969"/>
    <w:rsid w:val="00ED2F3E"/>
    <w:rsid w:val="00ED4202"/>
    <w:rsid w:val="00EF53BF"/>
    <w:rsid w:val="00F04727"/>
    <w:rsid w:val="00F36158"/>
    <w:rsid w:val="00F50294"/>
    <w:rsid w:val="00F508C3"/>
    <w:rsid w:val="00F535C0"/>
    <w:rsid w:val="00F959FD"/>
    <w:rsid w:val="00F96075"/>
    <w:rsid w:val="00F9682D"/>
    <w:rsid w:val="00F9732F"/>
    <w:rsid w:val="00FA2687"/>
    <w:rsid w:val="00FA44F7"/>
    <w:rsid w:val="00FA6362"/>
    <w:rsid w:val="00FA7B52"/>
    <w:rsid w:val="00FB5145"/>
    <w:rsid w:val="00FB7B22"/>
    <w:rsid w:val="00FC0536"/>
    <w:rsid w:val="00FC17E5"/>
    <w:rsid w:val="00FC7B6A"/>
    <w:rsid w:val="00FD0ED1"/>
    <w:rsid w:val="00FD3221"/>
    <w:rsid w:val="00FE190C"/>
    <w:rsid w:val="00FE5CBC"/>
    <w:rsid w:val="00FF02CD"/>
    <w:rsid w:val="00FF04CD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4324B6"/>
  <w15:docId w15:val="{3A1A598D-B079-4E30-9128-DE63CCA5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0485"/>
    <w:rPr>
      <w:rFonts w:eastAsia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FA7B52"/>
    <w:pPr>
      <w:keepNext/>
      <w:ind w:right="-1"/>
      <w:jc w:val="center"/>
      <w:outlineLvl w:val="2"/>
    </w:pPr>
    <w:rPr>
      <w:b/>
      <w:b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75429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rsid w:val="00B900A5"/>
    <w:pPr>
      <w:tabs>
        <w:tab w:val="center" w:pos="4153"/>
        <w:tab w:val="right" w:pos="8306"/>
      </w:tabs>
    </w:pPr>
  </w:style>
  <w:style w:type="character" w:styleId="Hyperlink">
    <w:name w:val="Hyperlink"/>
    <w:rsid w:val="008D1D70"/>
    <w:rPr>
      <w:rFonts w:ascii="Arial Narrow" w:hAnsi="Arial Narrow"/>
      <w:color w:val="000000"/>
      <w:sz w:val="18"/>
      <w:u w:val="none"/>
    </w:rPr>
  </w:style>
  <w:style w:type="table" w:styleId="TableGrid">
    <w:name w:val="Table Grid"/>
    <w:basedOn w:val="TableNormal"/>
    <w:rsid w:val="00A57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5AD0"/>
  </w:style>
  <w:style w:type="paragraph" w:styleId="BalloonText">
    <w:name w:val="Balloon Text"/>
    <w:basedOn w:val="Normal"/>
    <w:link w:val="BalloonTextChar"/>
    <w:rsid w:val="00CD73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D73BC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FA7B52"/>
    <w:rPr>
      <w:rFonts w:eastAsia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rsid w:val="00FA7B52"/>
    <w:pPr>
      <w:ind w:right="-1"/>
      <w:jc w:val="center"/>
      <w:outlineLvl w:val="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FA7B52"/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37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ho.int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divapps\Office03\template\WHO\WHOLETTE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415931481D43AE8562E5AA5F5E4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F780C-31B1-4808-BAC2-10E9CB589D40}"/>
      </w:docPartPr>
      <w:docPartBody>
        <w:p w:rsidR="00606B10" w:rsidRDefault="00F42D07" w:rsidP="00F42D07">
          <w:pPr>
            <w:pStyle w:val="3B415931481D43AE8562E5AA5F5E455350"/>
          </w:pPr>
          <w:r w:rsidRPr="005F66B8">
            <w:rPr>
              <w:rStyle w:val="PlaceholderText"/>
              <w:rFonts w:eastAsia="SimSun"/>
            </w:rPr>
            <w:t>Click here to enter a date.</w:t>
          </w:r>
        </w:p>
      </w:docPartBody>
    </w:docPart>
    <w:docPart>
      <w:docPartPr>
        <w:name w:val="AD92CD962E034F98A10CF1C9F03AD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90EA6-7430-414D-ABFF-113A9C59DBC7}"/>
      </w:docPartPr>
      <w:docPartBody>
        <w:p w:rsidR="00606B10" w:rsidRDefault="00F42D07" w:rsidP="00F42D07">
          <w:pPr>
            <w:pStyle w:val="AD92CD962E034F98A10CF1C9F03AD93A48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D9605EFD5A1046BF87A6B59B8F60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5245-6DA5-43D1-95D4-0978E552CF81}"/>
      </w:docPartPr>
      <w:docPartBody>
        <w:p w:rsidR="00606B10" w:rsidRDefault="00F42D07" w:rsidP="00F42D07">
          <w:pPr>
            <w:pStyle w:val="D9605EFD5A1046BF87A6B59B8F60FA1246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2407AA4A350C44BE8B91814F583A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FA520-9726-48B4-A755-B56119329D9A}"/>
      </w:docPartPr>
      <w:docPartBody>
        <w:p w:rsidR="00606B10" w:rsidRDefault="00F42D07" w:rsidP="00F42D07">
          <w:pPr>
            <w:pStyle w:val="2407AA4A350C44BE8B91814F583A0CCD43"/>
          </w:pPr>
          <w:r>
            <w:rPr>
              <w:rStyle w:val="PlaceholderText"/>
              <w:rFonts w:eastAsia="SimSun"/>
            </w:rPr>
            <w:t>Type start date of contract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83B8E6421BD84D19AF5F4728A18D8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97D86-2B81-4DED-90BD-A1887736A9BB}"/>
      </w:docPartPr>
      <w:docPartBody>
        <w:p w:rsidR="00606B10" w:rsidRDefault="00F42D07" w:rsidP="00F42D07">
          <w:pPr>
            <w:pStyle w:val="83B8E6421BD84D19AF5F4728A18D8EDE42"/>
          </w:pPr>
          <w:r>
            <w:rPr>
              <w:rStyle w:val="PlaceholderText"/>
              <w:rFonts w:eastAsia="SimSun"/>
            </w:rPr>
            <w:t>Type end date of contract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A6448D3B7A574E5A822AFDA2C22C6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1EDF0-3029-40F8-ABDE-F5BFB65F3799}"/>
      </w:docPartPr>
      <w:docPartBody>
        <w:p w:rsidR="00606B10" w:rsidRDefault="00F42D07" w:rsidP="00F42D07">
          <w:pPr>
            <w:pStyle w:val="A6448D3B7A574E5A822AFDA2C22C6C3439"/>
          </w:pPr>
          <w:r>
            <w:rPr>
              <w:rStyle w:val="PlaceholderText"/>
              <w:rFonts w:eastAsia="SimSun"/>
            </w:rPr>
            <w:t>Type date of birth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5304D735C4E74467BCB7A210FC4D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338F4-0426-4B43-BE24-4D9E5849EF8C}"/>
      </w:docPartPr>
      <w:docPartBody>
        <w:p w:rsidR="00606B10" w:rsidRDefault="00F42D07" w:rsidP="00F42D07">
          <w:pPr>
            <w:pStyle w:val="5304D735C4E74467BCB7A210FC4D26EF38"/>
          </w:pPr>
          <w:r>
            <w:rPr>
              <w:rStyle w:val="PlaceholderText"/>
              <w:rFonts w:eastAsia="SimSun"/>
            </w:rPr>
            <w:t>Type date passport issued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417C468243CF4EE6ABA63E1D8500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ED63E-42DC-4731-BABD-7ED26A5B50FD}"/>
      </w:docPartPr>
      <w:docPartBody>
        <w:p w:rsidR="00606B10" w:rsidRDefault="00F42D07" w:rsidP="00F42D07">
          <w:pPr>
            <w:pStyle w:val="417C468243CF4EE6ABA63E1D85009D6E37"/>
          </w:pPr>
          <w:r>
            <w:rPr>
              <w:rStyle w:val="PlaceholderText"/>
              <w:rFonts w:eastAsia="SimSun"/>
            </w:rPr>
            <w:t>Type passport expiry date</w:t>
          </w:r>
          <w:r w:rsidRPr="005F66B8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9CB77BDAE0BB44ADAB7B84BA09392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BDAFA-65DB-4FBC-86B0-31F9CD109284}"/>
      </w:docPartPr>
      <w:docPartBody>
        <w:p w:rsidR="00606B10" w:rsidRDefault="00F42D07" w:rsidP="00F42D07">
          <w:pPr>
            <w:pStyle w:val="9CB77BDAE0BB44ADAB7B84BA0939256236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182B645280B4483C92AD3C14A0DD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2AF92-814C-4128-9F4C-0C2A55EF8C75}"/>
      </w:docPartPr>
      <w:docPartBody>
        <w:p w:rsidR="00606B10" w:rsidRDefault="00F42D07" w:rsidP="00F42D07">
          <w:pPr>
            <w:pStyle w:val="182B645280B4483C92AD3C14A0DDA8CD36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7EF905D87D9148DF961F57970FB43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70B05-FAC9-4D85-A30F-D0096934FDDF}"/>
      </w:docPartPr>
      <w:docPartBody>
        <w:p w:rsidR="00606B10" w:rsidRDefault="00F42D07" w:rsidP="00F42D07">
          <w:pPr>
            <w:pStyle w:val="7EF905D87D9148DF961F57970FB4383831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44A13F9C07F747ADAD3500B338340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88B5D-4206-4BD2-AE45-DEB4D1E659C8}"/>
      </w:docPartPr>
      <w:docPartBody>
        <w:p w:rsidR="000D14D8" w:rsidRDefault="00F42D07" w:rsidP="00F42D07">
          <w:pPr>
            <w:pStyle w:val="44A13F9C07F747ADAD3500B3383404B429"/>
          </w:pPr>
          <w:r w:rsidRPr="005F66B8">
            <w:rPr>
              <w:rStyle w:val="PlaceholderText"/>
              <w:rFonts w:eastAsia="SimSun"/>
            </w:rPr>
            <w:t>Choose an item.</w:t>
          </w:r>
        </w:p>
      </w:docPartBody>
    </w:docPart>
    <w:docPart>
      <w:docPartPr>
        <w:name w:val="E4CFACDFA7124C7CA45CE8DB39DB7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80D8-D70E-4337-AEAF-C6C0D5009548}"/>
      </w:docPartPr>
      <w:docPartBody>
        <w:p w:rsidR="008B7E0F" w:rsidRDefault="00F42D07" w:rsidP="00F42D07">
          <w:pPr>
            <w:pStyle w:val="E4CFACDFA7124C7CA45CE8DB39DB770F26"/>
          </w:pPr>
          <w:r w:rsidRPr="00C94867">
            <w:rPr>
              <w:rStyle w:val="PlaceholderText"/>
            </w:rPr>
            <w:t>Choose an item.</w:t>
          </w:r>
        </w:p>
      </w:docPartBody>
    </w:docPart>
    <w:docPart>
      <w:docPartPr>
        <w:name w:val="3896ED11145A4B159EEA8F06F3365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1635A-1D23-42D5-AB8F-172738424541}"/>
      </w:docPartPr>
      <w:docPartBody>
        <w:p w:rsidR="008B7E0F" w:rsidRDefault="00F42D07" w:rsidP="00F42D07">
          <w:pPr>
            <w:pStyle w:val="3896ED11145A4B159EEA8F06F3365E1724"/>
          </w:pPr>
          <w:r w:rsidRPr="00C94867">
            <w:rPr>
              <w:rStyle w:val="PlaceholderText"/>
            </w:rPr>
            <w:t>Choose an item.</w:t>
          </w:r>
        </w:p>
      </w:docPartBody>
    </w:docPart>
    <w:docPart>
      <w:docPartPr>
        <w:name w:val="AE3FD7D256084BE5B7C8685E0EAFA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FB229-9715-4924-8602-CC5529194D96}"/>
      </w:docPartPr>
      <w:docPartBody>
        <w:p w:rsidR="00C74B50" w:rsidRDefault="00F42D07" w:rsidP="00F42D07">
          <w:pPr>
            <w:pStyle w:val="AE3FD7D256084BE5B7C8685E0EAFA90319"/>
          </w:pPr>
          <w:r>
            <w:rPr>
              <w:rStyle w:val="PlaceholderText"/>
              <w:rFonts w:eastAsia="SimSun"/>
            </w:rPr>
            <w:t>Type name of country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3657C67D86E1472CAAA23708F0136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89A2C-A682-493F-82D0-81FA2CB67DF0}"/>
      </w:docPartPr>
      <w:docPartBody>
        <w:p w:rsidR="00C74B50" w:rsidRDefault="00F42D07" w:rsidP="00F42D07">
          <w:pPr>
            <w:pStyle w:val="3657C67D86E1472CAAA23708F0136E0419"/>
          </w:pPr>
          <w:r>
            <w:rPr>
              <w:rStyle w:val="PlaceholderText"/>
              <w:rFonts w:eastAsia="SimSun"/>
            </w:rPr>
            <w:t>Type name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26050713289548E8A8DD5A762D93C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A589A-02E3-4E6D-94AC-5D13A938F37A}"/>
      </w:docPartPr>
      <w:docPartBody>
        <w:p w:rsidR="00C74B50" w:rsidRDefault="00F42D07" w:rsidP="00F42D07">
          <w:pPr>
            <w:pStyle w:val="26050713289548E8A8DD5A762D93C64A19"/>
          </w:pPr>
          <w:r>
            <w:rPr>
              <w:rStyle w:val="PlaceholderText"/>
              <w:rFonts w:eastAsia="SimSun"/>
            </w:rPr>
            <w:t xml:space="preserve">Type name of </w:t>
          </w:r>
          <w:r w:rsidRPr="007B55B8">
            <w:rPr>
              <w:rStyle w:val="PlaceholderText"/>
              <w:rFonts w:eastAsia="SimSun"/>
              <w:b/>
              <w:bCs/>
            </w:rPr>
            <w:t>city</w:t>
          </w:r>
          <w:r>
            <w:rPr>
              <w:rStyle w:val="PlaceholderText"/>
              <w:rFonts w:eastAsia="SimSun"/>
            </w:rPr>
            <w:t xml:space="preserve"> where currently studying/working or residing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DC93B5BD57684A03B32A64C7A273F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BE5B1-532C-46DC-B2AA-64F2152293BA}"/>
      </w:docPartPr>
      <w:docPartBody>
        <w:p w:rsidR="00C74B50" w:rsidRDefault="00F42D07" w:rsidP="00F42D07">
          <w:pPr>
            <w:pStyle w:val="DC93B5BD57684A03B32A64C7A273F90919"/>
          </w:pPr>
          <w:r>
            <w:rPr>
              <w:rStyle w:val="PlaceholderText"/>
              <w:rFonts w:eastAsia="SimSun"/>
            </w:rPr>
            <w:t xml:space="preserve">Type name of </w:t>
          </w:r>
          <w:r w:rsidRPr="007B55B8">
            <w:rPr>
              <w:rStyle w:val="PlaceholderText"/>
              <w:rFonts w:eastAsia="SimSun"/>
              <w:b/>
              <w:bCs/>
            </w:rPr>
            <w:t>country</w:t>
          </w:r>
          <w:r>
            <w:rPr>
              <w:rStyle w:val="PlaceholderText"/>
              <w:rFonts w:eastAsia="SimSun"/>
            </w:rPr>
            <w:t xml:space="preserve"> where currently studying/working or residing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EE8CF580216F4ADFB9AEDF6FF08D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89AE2-A5FC-417D-B150-6F2C87302538}"/>
      </w:docPartPr>
      <w:docPartBody>
        <w:p w:rsidR="00C74B50" w:rsidRDefault="00F42D07" w:rsidP="00F42D07">
          <w:pPr>
            <w:pStyle w:val="EE8CF580216F4ADFB9AEDF6FF08D048119"/>
          </w:pPr>
          <w:r>
            <w:rPr>
              <w:rStyle w:val="PlaceholderText"/>
              <w:rFonts w:eastAsia="SimSun"/>
            </w:rPr>
            <w:t>Type surname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9E447D3D152A48BABA92794053D3C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F51AD-B76B-42F6-9458-D700CFBF1968}"/>
      </w:docPartPr>
      <w:docPartBody>
        <w:p w:rsidR="00C74B50" w:rsidRDefault="00F42D07" w:rsidP="00F42D07">
          <w:pPr>
            <w:pStyle w:val="9E447D3D152A48BABA92794053D3CE7719"/>
          </w:pPr>
          <w:r>
            <w:rPr>
              <w:rStyle w:val="PlaceholderText"/>
              <w:rFonts w:eastAsia="SimSun"/>
            </w:rPr>
            <w:t>Type name of country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06849284AA2F4DE0AC7F9D0DA00B4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3E666-EE84-468D-993B-542E498215DF}"/>
      </w:docPartPr>
      <w:docPartBody>
        <w:p w:rsidR="00C74B50" w:rsidRDefault="00F42D07" w:rsidP="00F42D07">
          <w:pPr>
            <w:pStyle w:val="06849284AA2F4DE0AC7F9D0DA00B417419"/>
          </w:pPr>
          <w:r>
            <w:rPr>
              <w:rStyle w:val="PlaceholderText"/>
              <w:rFonts w:eastAsia="SimSun"/>
            </w:rPr>
            <w:t>Type passport number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B5AD2A1891FF4251ABAAEF089D3B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4647-3CC5-43EF-ABFD-DD33B7CBF1C2}"/>
      </w:docPartPr>
      <w:docPartBody>
        <w:p w:rsidR="00C74B50" w:rsidRDefault="00F42D07" w:rsidP="00F42D07">
          <w:pPr>
            <w:pStyle w:val="B5AD2A1891FF4251ABAAEF089D3B0D1F19"/>
          </w:pPr>
          <w:r>
            <w:rPr>
              <w:rStyle w:val="PlaceholderText"/>
              <w:rFonts w:eastAsia="SimSun"/>
            </w:rPr>
            <w:t>Type name of country where passport was issued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D0755BC31CCB46FAB395F242ED45D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8119A-C3E1-4391-ABE9-5A8752508D4F}"/>
      </w:docPartPr>
      <w:docPartBody>
        <w:p w:rsidR="00C74B50" w:rsidRDefault="00F42D07" w:rsidP="00F42D07">
          <w:pPr>
            <w:pStyle w:val="D0755BC31CCB46FAB395F242ED45DDCD19"/>
          </w:pPr>
          <w:r>
            <w:rPr>
              <w:rStyle w:val="PlaceholderText"/>
              <w:rFonts w:eastAsia="SimSun"/>
            </w:rPr>
            <w:t>Type surname as stated in passport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1B33124E1E784BA2B004123808C2E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C49CB-0E98-4AD8-9342-6F1432CABDB0}"/>
      </w:docPartPr>
      <w:docPartBody>
        <w:p w:rsidR="00C74B50" w:rsidRDefault="00F42D07" w:rsidP="00F42D07">
          <w:pPr>
            <w:pStyle w:val="1B33124E1E784BA2B004123808C2E37219"/>
          </w:pPr>
          <w:r>
            <w:rPr>
              <w:rStyle w:val="PlaceholderText"/>
              <w:rFonts w:eastAsia="SimSun"/>
            </w:rPr>
            <w:t>Type name of country</w:t>
          </w:r>
          <w:r w:rsidRPr="00597C11">
            <w:rPr>
              <w:rStyle w:val="PlaceholderText"/>
              <w:rFonts w:eastAsia="SimSun"/>
            </w:rPr>
            <w:t>.</w:t>
          </w:r>
        </w:p>
      </w:docPartBody>
    </w:docPart>
    <w:docPart>
      <w:docPartPr>
        <w:name w:val="6F8A5EADEA8B4E0BB275B45B39E9C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8FD05-D66A-4EA8-992E-7E2E3AA4DAAF}"/>
      </w:docPartPr>
      <w:docPartBody>
        <w:p w:rsidR="0080383D" w:rsidRDefault="00F42D07" w:rsidP="00F42D07">
          <w:pPr>
            <w:pStyle w:val="6F8A5EADEA8B4E0BB275B45B39E9C52414"/>
          </w:pPr>
          <w:r>
            <w:rPr>
              <w:rStyle w:val="PlaceholderText"/>
              <w:rFonts w:eastAsia="SimSun"/>
            </w:rPr>
            <w:t>Type Cluster, Unit, hiring manager’s name</w:t>
          </w:r>
          <w:r w:rsidRPr="002F13F6">
            <w:rPr>
              <w:rStyle w:val="PlaceholderText"/>
              <w:rFonts w:eastAsia="SimSu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9D7"/>
    <w:rsid w:val="00012FC2"/>
    <w:rsid w:val="00020C20"/>
    <w:rsid w:val="00090886"/>
    <w:rsid w:val="000D14D8"/>
    <w:rsid w:val="00152076"/>
    <w:rsid w:val="00197DC8"/>
    <w:rsid w:val="001A358C"/>
    <w:rsid w:val="002F39E2"/>
    <w:rsid w:val="00444F4D"/>
    <w:rsid w:val="0046716D"/>
    <w:rsid w:val="004924DE"/>
    <w:rsid w:val="004B4C36"/>
    <w:rsid w:val="00503FFF"/>
    <w:rsid w:val="0058160D"/>
    <w:rsid w:val="005A5B47"/>
    <w:rsid w:val="005C5DF9"/>
    <w:rsid w:val="00606B10"/>
    <w:rsid w:val="00677FF3"/>
    <w:rsid w:val="00693F11"/>
    <w:rsid w:val="00791960"/>
    <w:rsid w:val="007D4A42"/>
    <w:rsid w:val="007F4158"/>
    <w:rsid w:val="0080383D"/>
    <w:rsid w:val="008B7E0F"/>
    <w:rsid w:val="00A047C0"/>
    <w:rsid w:val="00B52942"/>
    <w:rsid w:val="00B973A7"/>
    <w:rsid w:val="00BF2889"/>
    <w:rsid w:val="00C10E0D"/>
    <w:rsid w:val="00C152FA"/>
    <w:rsid w:val="00C609D7"/>
    <w:rsid w:val="00C74B50"/>
    <w:rsid w:val="00D5187C"/>
    <w:rsid w:val="00DE3AD7"/>
    <w:rsid w:val="00E26B9F"/>
    <w:rsid w:val="00ED413F"/>
    <w:rsid w:val="00F42D07"/>
    <w:rsid w:val="00F95DD0"/>
    <w:rsid w:val="00F95E23"/>
    <w:rsid w:val="00FB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D07"/>
    <w:rPr>
      <w:color w:val="808080"/>
    </w:rPr>
  </w:style>
  <w:style w:type="paragraph" w:customStyle="1" w:styleId="6F8A5EADEA8B4E0BB275B45B39E9C52414">
    <w:name w:val="6F8A5EADEA8B4E0BB275B45B39E9C52414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4CFACDFA7124C7CA45CE8DB39DB770F26">
    <w:name w:val="E4CFACDFA7124C7CA45CE8DB39DB770F2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3B415931481D43AE8562E5AA5F5E455350">
    <w:name w:val="3B415931481D43AE8562E5AA5F5E455350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92CD962E034F98A10CF1C9F03AD93A48">
    <w:name w:val="AD92CD962E034F98A10CF1C9F03AD93A48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E3FD7D256084BE5B7C8685E0EAFA90319">
    <w:name w:val="AE3FD7D256084BE5B7C8685E0EAFA903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9605EFD5A1046BF87A6B59B8F60FA1246">
    <w:name w:val="D9605EFD5A1046BF87A6B59B8F60FA124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3657C67D86E1472CAAA23708F0136E0419">
    <w:name w:val="3657C67D86E1472CAAA23708F0136E04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6050713289548E8A8DD5A762D93C64A19">
    <w:name w:val="26050713289548E8A8DD5A762D93C64A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C93B5BD57684A03B32A64C7A273F90919">
    <w:name w:val="DC93B5BD57684A03B32A64C7A273F909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3896ED11145A4B159EEA8F06F3365E1724">
    <w:name w:val="3896ED11145A4B159EEA8F06F3365E1724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44A13F9C07F747ADAD3500B3383404B429">
    <w:name w:val="44A13F9C07F747ADAD3500B3383404B42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2407AA4A350C44BE8B91814F583A0CCD43">
    <w:name w:val="2407AA4A350C44BE8B91814F583A0CCD43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83B8E6421BD84D19AF5F4728A18D8EDE42">
    <w:name w:val="83B8E6421BD84D19AF5F4728A18D8EDE42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7EF905D87D9148DF961F57970FB4383831">
    <w:name w:val="7EF905D87D9148DF961F57970FB4383831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EE8CF580216F4ADFB9AEDF6FF08D048119">
    <w:name w:val="EE8CF580216F4ADFB9AEDF6FF08D0481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9E447D3D152A48BABA92794053D3CE7719">
    <w:name w:val="9E447D3D152A48BABA92794053D3CE77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6448D3B7A574E5A822AFDA2C22C6C3439">
    <w:name w:val="A6448D3B7A574E5A822AFDA2C22C6C343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06849284AA2F4DE0AC7F9D0DA00B417419">
    <w:name w:val="06849284AA2F4DE0AC7F9D0DA00B4174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5304D735C4E74467BCB7A210FC4D26EF38">
    <w:name w:val="5304D735C4E74467BCB7A210FC4D26EF38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B5AD2A1891FF4251ABAAEF089D3B0D1F19">
    <w:name w:val="B5AD2A1891FF4251ABAAEF089D3B0D1F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417C468243CF4EE6ABA63E1D85009D6E37">
    <w:name w:val="417C468243CF4EE6ABA63E1D85009D6E37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9CB77BDAE0BB44ADAB7B84BA0939256236">
    <w:name w:val="9CB77BDAE0BB44ADAB7B84BA093925623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0755BC31CCB46FAB395F242ED45DDCD19">
    <w:name w:val="D0755BC31CCB46FAB395F242ED45DDCD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82B645280B4483C92AD3C14A0DDA8CD36">
    <w:name w:val="182B645280B4483C92AD3C14A0DDA8CD36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B33124E1E784BA2B004123808C2E37219">
    <w:name w:val="1B33124E1E784BA2B004123808C2E37219"/>
    <w:rsid w:val="00F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EC2FE-8AFE-4DD7-A583-DD979C85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WHOLETTER.DOT</Template>
  <TotalTime>62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     </vt:lpstr>
    </vt:vector>
  </TitlesOfParts>
  <Company>World Health Organization</Company>
  <LinksUpToDate>false</LinksUpToDate>
  <CharactersWithSpaces>1506</CharactersWithSpaces>
  <SharedDoc>false</SharedDoc>
  <HLinks>
    <vt:vector size="6" baseType="variant"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ARCHIBALD, Valerie</dc:creator>
  <cp:lastModifiedBy>Rwema Rwema Dominique</cp:lastModifiedBy>
  <cp:revision>13</cp:revision>
  <cp:lastPrinted>2017-07-19T15:03:00Z</cp:lastPrinted>
  <dcterms:created xsi:type="dcterms:W3CDTF">2024-03-25T09:14:00Z</dcterms:created>
  <dcterms:modified xsi:type="dcterms:W3CDTF">2024-03-25T18:04:00Z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